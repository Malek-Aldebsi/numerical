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88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2135"/>
        <w:gridCol w:w="4860"/>
        <w:gridCol w:w="2293"/>
      </w:tblGrid>
      <w:tr w:rsidR="00591705" w14:paraId="45B71A93" w14:textId="77777777" w:rsidTr="0099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7BE281D8" w14:textId="77777777" w:rsidR="00917ABE" w:rsidRDefault="00C63E5E" w:rsidP="00917ABE">
            <w:pPr>
              <w:jc w:val="center"/>
            </w:pPr>
            <w:r>
              <w:tab/>
            </w:r>
          </w:p>
        </w:tc>
        <w:sdt>
          <w:sdtPr>
            <w:alias w:val="title"/>
            <w:tag w:val="hole"/>
            <w:id w:val="556289344"/>
            <w:placeholder>
              <w:docPart w:val="01F3B340EB884D8A9EA9E885B9011F0F"/>
            </w:placeholder>
          </w:sdtPr>
          <w:sdtContent>
            <w:tc>
              <w:tcPr>
                <w:tcW w:w="4860" w:type="dxa"/>
                <w:tcBorders>
                  <w:top w:val="threeDEmboss" w:sz="24" w:space="0" w:color="1F3864" w:themeColor="accent1" w:themeShade="80"/>
                  <w:left w:val="threeDEmboss" w:sz="24" w:space="0" w:color="1F3864" w:themeColor="accent1" w:themeShade="80"/>
                  <w:right w:val="threeDEmboss" w:sz="24" w:space="0" w:color="1F3864" w:themeColor="accent1" w:themeShade="80"/>
                </w:tcBorders>
                <w:vAlign w:val="center"/>
              </w:tcPr>
              <w:p w14:paraId="3B9C29EA" w14:textId="43C9A802" w:rsidR="00917ABE" w:rsidRPr="007E19E5" w:rsidRDefault="00806054" w:rsidP="00AF732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806054">
                  <w:rPr>
                    <w:color w:val="auto"/>
                  </w:rPr>
                  <w:t>{{</w:t>
                </w:r>
                <w:r w:rsidR="00287C81">
                  <w:rPr>
                    <w:color w:val="auto"/>
                  </w:rPr>
                  <w:t>method</w:t>
                </w:r>
                <w:r>
                  <w:rPr>
                    <w:color w:val="auto"/>
                  </w:rPr>
                  <w:t>}}</w:t>
                </w:r>
              </w:p>
            </w:tc>
          </w:sdtContent>
        </w:sdt>
        <w:tc>
          <w:tcPr>
            <w:tcW w:w="2293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7100C5F4" w14:textId="77777777" w:rsidR="00917ABE" w:rsidRDefault="00917ABE" w:rsidP="00917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005" w14:paraId="21ECE719" w14:textId="77777777" w:rsidTr="0099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1C8359D6" w14:textId="77777777" w:rsidR="003F0005" w:rsidRPr="00917ABE" w:rsidRDefault="003F0005" w:rsidP="00917ABE">
            <w:pPr>
              <w:pStyle w:val="ListParagraph"/>
              <w:numPr>
                <w:ilvl w:val="0"/>
                <w:numId w:val="1"/>
              </w:numPr>
            </w:pPr>
            <w:r>
              <w:t>Problem Statement</w:t>
            </w:r>
          </w:p>
          <w:p w14:paraId="761A37D0" w14:textId="77777777" w:rsidR="003F0005" w:rsidRPr="00917ABE" w:rsidRDefault="003F0005" w:rsidP="00917ABE">
            <w:pPr>
              <w:pStyle w:val="ListParagraph"/>
              <w:ind w:left="360"/>
            </w:pPr>
          </w:p>
        </w:tc>
        <w:tc>
          <w:tcPr>
            <w:tcW w:w="715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14:paraId="66DC14EE" w14:textId="77777777" w:rsidR="00B82CB8" w:rsidRDefault="009018BA" w:rsidP="001B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</w:t>
            </w:r>
            <w:r w:rsidR="000868DE">
              <w:t>system of nonlinear equations</w:t>
            </w:r>
            <w:r w:rsidR="00B82CB8">
              <w:t>:</w:t>
            </w:r>
            <w:r>
              <w:t xml:space="preserve"> </w:t>
            </w:r>
          </w:p>
          <w:p w14:paraId="241BDDBB" w14:textId="77777777" w:rsidR="001B4EC6" w:rsidRPr="002403E7" w:rsidRDefault="003D2179" w:rsidP="003D2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{{fun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1}}</m:t>
                </m:r>
              </m:oMath>
            </m:oMathPara>
          </w:p>
          <w:p w14:paraId="5C161EA8" w14:textId="77777777" w:rsidR="002403E7" w:rsidRPr="001B4EC6" w:rsidRDefault="002403E7" w:rsidP="003D2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{{fun2}}</m:t>
                </m:r>
              </m:oMath>
            </m:oMathPara>
          </w:p>
          <w:p w14:paraId="57A2F70F" w14:textId="77777777" w:rsidR="000841E7" w:rsidRPr="008F355A" w:rsidRDefault="000841E7" w:rsidP="0045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4785" w14:paraId="3A0A8EBB" w14:textId="77777777" w:rsidTr="0099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186A6C19" w14:textId="77777777" w:rsidR="00BB4785" w:rsidRPr="00F253FB" w:rsidRDefault="00BB4785" w:rsidP="00917ABE">
            <w:pPr>
              <w:pStyle w:val="ListParagraph"/>
              <w:numPr>
                <w:ilvl w:val="0"/>
                <w:numId w:val="1"/>
              </w:numPr>
            </w:pPr>
            <w:r w:rsidRPr="00F253FB">
              <w:t>Requirements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45C1AF88" w14:textId="77777777" w:rsidR="00CB31AB" w:rsidRPr="00F253FB" w:rsidRDefault="003F6013" w:rsidP="00E32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3FB">
              <w:t xml:space="preserve">Use </w:t>
            </w:r>
            <w:r w:rsidR="00453D56">
              <w:rPr>
                <w:b/>
                <w:bCs/>
              </w:rPr>
              <w:t>Newton-Raphson method</w:t>
            </w:r>
            <w:r w:rsidRPr="00F253FB">
              <w:t xml:space="preserve"> to dete</w:t>
            </w:r>
            <w:r w:rsidR="00E32188">
              <w:t>rmine the roots of system .</w:t>
            </w:r>
          </w:p>
          <w:p w14:paraId="3277D3F1" w14:textId="28237053" w:rsidR="002E0EF3" w:rsidRPr="00732BD9" w:rsidRDefault="00E80848" w:rsidP="00732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253FB">
              <w:t xml:space="preserve">Given the initial </w:t>
            </w:r>
            <w:r w:rsidR="0001739C" w:rsidRPr="00F253FB">
              <w:t xml:space="preserve">guess of </w:t>
            </w:r>
            <w:sdt>
              <w:sdtPr>
                <w:alias w:val="X0"/>
                <w:tag w:val="hole"/>
                <w:id w:val="-297615247"/>
                <w:placeholder>
                  <w:docPart w:val="10C85D56374542ACB43DBFC138D900E3"/>
                </w:placeholder>
              </w:sdtPr>
              <w:sdtContent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</m:oMath>
              </w:sdtContent>
            </w:sdt>
            <w:r w:rsidR="00A02795">
              <w:t xml:space="preserve">  {{x0}} and </w:t>
            </w:r>
            <w:sdt>
              <w:sdtPr>
                <w:alias w:val="X0"/>
                <w:tag w:val="hole"/>
                <w:id w:val="782465244"/>
                <w:placeholder>
                  <w:docPart w:val="CDA64B26336C4B368279FFA1B914BB82"/>
                </w:placeholder>
              </w:sdtPr>
              <w:sdtContent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</m:oMath>
              </w:sdtContent>
            </w:sdt>
            <w:r w:rsidR="00A02795">
              <w:t xml:space="preserve">  {{y0}},</w:t>
            </w:r>
            <w:r w:rsidR="00A02795">
              <w:rPr>
                <w:rFonts w:eastAsiaTheme="minorEastAsia"/>
              </w:rPr>
              <w:t xml:space="preserve"> </w:t>
            </w:r>
            <w:r w:rsidR="00A02795">
              <w:t xml:space="preserve">Continue for </w:t>
            </w:r>
            <w:r w:rsidR="00FC5A16">
              <w:t xml:space="preserve">  </w:t>
            </w:r>
            <w:r w:rsidR="00BC5508">
              <w:t xml:space="preserve">{{iteration}} </w:t>
            </w:r>
            <w:r w:rsidR="00A02795">
              <w:t xml:space="preserve">iterations or until the approximate error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</m:oMath>
            <w:r w:rsidR="00732BD9">
              <w:rPr>
                <w:rFonts w:eastAsiaTheme="minorEastAsia"/>
              </w:rPr>
              <w:t xml:space="preserve"> </w:t>
            </w:r>
            <w:r w:rsidR="00BC5508">
              <w:rPr>
                <w:rFonts w:eastAsiaTheme="minorEastAsia"/>
              </w:rPr>
              <w:t>{{approximate}}</w:t>
            </w:r>
          </w:p>
        </w:tc>
      </w:tr>
      <w:tr w:rsidR="00917ABE" w:rsidRPr="00257AD0" w14:paraId="4516A3A5" w14:textId="77777777" w:rsidTr="00A2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42126F07" w14:textId="77777777" w:rsidR="00D871EE" w:rsidRPr="00257AD0" w:rsidRDefault="00917ABE" w:rsidP="00D42053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rPr>
                <w:bCs w:val="0"/>
              </w:rPr>
            </w:pPr>
            <w:r w:rsidRPr="00257AD0">
              <w:rPr>
                <w:bCs w:val="0"/>
              </w:rPr>
              <w:t>Solution:</w:t>
            </w:r>
          </w:p>
          <w:p w14:paraId="583A4A3D" w14:textId="77777777" w:rsidR="00236236" w:rsidRPr="009C7C34" w:rsidRDefault="00236236" w:rsidP="00FE52CD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  <w:b w:val="0"/>
                <w:bCs w:val="0"/>
                <w:sz w:val="20"/>
                <w:szCs w:val="18"/>
              </w:rPr>
            </w:pPr>
          </w:p>
          <w:p w14:paraId="4F3EF92D" w14:textId="77777777" w:rsidR="00236236" w:rsidRDefault="00000000" w:rsidP="00FE52CD">
            <w:pPr>
              <w:pStyle w:val="ListParagraph"/>
              <w:shd w:val="clear" w:color="auto" w:fill="FFFFFF" w:themeFill="background1"/>
              <w:ind w:left="1440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Cs w:val="0"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Relative approximate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 error percentage</m:t>
                      </m:r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Cs w:val="0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i+1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×100%=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Cs w:val="0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i+1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×100%</m:t>
                </m:r>
              </m:oMath>
            </m:oMathPara>
          </w:p>
          <w:p w14:paraId="3DEA0638" w14:textId="77777777" w:rsidR="00971042" w:rsidRPr="00324A00" w:rsidRDefault="00971042" w:rsidP="00324A00">
            <w:pPr>
              <w:shd w:val="clear" w:color="auto" w:fill="FFFFFF" w:themeFill="background1"/>
            </w:pPr>
          </w:p>
          <w:p w14:paraId="55FD6823" w14:textId="77777777" w:rsidR="0001739C" w:rsidRDefault="0021276B" w:rsidP="0001739C">
            <w:pPr>
              <w:ind w:left="1440"/>
            </w:pPr>
            <w:r>
              <w:rPr>
                <w:b w:val="0"/>
                <w:bCs w:val="0"/>
              </w:rPr>
              <w:t>The formula</w:t>
            </w:r>
            <w:r w:rsidR="00270E18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of </w:t>
            </w:r>
            <w:r w:rsidR="00270E18">
              <w:rPr>
                <w:b w:val="0"/>
                <w:bCs w:val="0"/>
              </w:rPr>
              <w:t>Newton-Raphson</w:t>
            </w:r>
            <w:r>
              <w:rPr>
                <w:b w:val="0"/>
                <w:bCs w:val="0"/>
              </w:rPr>
              <w:t xml:space="preserve"> for a system of nonlinear equations:</w:t>
            </w:r>
          </w:p>
          <w:p w14:paraId="7590DFBA" w14:textId="77777777" w:rsidR="0021276B" w:rsidRPr="00270E18" w:rsidRDefault="00000000" w:rsidP="0001739C">
            <w:pPr>
              <w:ind w:left="144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j+1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ba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sub>
                </m:sSub>
              </m:oMath>
            </m:oMathPara>
          </w:p>
          <w:p w14:paraId="51E3DAAE" w14:textId="77777777" w:rsidR="00270E18" w:rsidRPr="00270E18" w:rsidRDefault="00000000" w:rsidP="0001739C">
            <w:pPr>
              <w:ind w:left="1440"/>
              <w:rPr>
                <w:rFonts w:eastAsiaTheme="minorEastAsia"/>
                <w:b w:val="0"/>
                <w:bCs w:val="0"/>
              </w:rPr>
            </w:pPr>
            <m:oMathPara>
              <m:oMath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ba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bar>
              </m:oMath>
            </m:oMathPara>
          </w:p>
          <w:p w14:paraId="2D4925A5" w14:textId="77777777" w:rsidR="00270E18" w:rsidRPr="00270E18" w:rsidRDefault="00270E18" w:rsidP="0001739C">
            <w:pPr>
              <w:ind w:left="1440"/>
              <w:rPr>
                <w:rFonts w:eastAsiaTheme="minorEastAsia"/>
              </w:rPr>
            </w:pPr>
          </w:p>
          <w:p w14:paraId="6A35FC03" w14:textId="77777777" w:rsidR="00F253FB" w:rsidRDefault="00270E18" w:rsidP="0001739C">
            <w:pPr>
              <w:ind w:left="144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>The Jacobean matrix is given as:</w:t>
            </w:r>
          </w:p>
          <w:p w14:paraId="3411ED76" w14:textId="77777777" w:rsidR="00324A00" w:rsidRDefault="00324A00" w:rsidP="0001739C">
            <w:pPr>
              <w:ind w:left="1440"/>
              <w:rPr>
                <w:rFonts w:eastAsiaTheme="minorEastAsia"/>
              </w:rPr>
            </w:pPr>
          </w:p>
          <w:p w14:paraId="2ECF90B3" w14:textId="0BBF4DF9" w:rsidR="00270E18" w:rsidRPr="00270E18" w:rsidRDefault="00000000" w:rsidP="002F41FC">
            <w:pPr>
              <w:ind w:left="1440"/>
              <w:rPr>
                <w:rFonts w:eastAsiaTheme="minorEastAsia"/>
                <w:b w:val="0"/>
                <w:bCs w:val="0"/>
              </w:rPr>
            </w:pPr>
            <w:sdt>
              <w:sdtPr>
                <w:rPr>
                  <w:rFonts w:eastAsiaTheme="minorEastAsia"/>
                </w:rPr>
                <w:alias w:val="Jacobian matrix"/>
                <w:tag w:val="hole"/>
                <w:id w:val="-536657860"/>
                <w:placeholder>
                  <w:docPart w:val="88BE66D9D40A43C09AC4496B55AA591C"/>
                </w:placeholder>
              </w:sdtPr>
              <w:sdtContent>
                <m:oMath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∂f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∂f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∂y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∂f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2 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∂f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∂y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{{funx1}}</m:t>
                            </m: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{{funy1}}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{{funx2}}</m:t>
                            </m: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{{funy2}}</m:t>
                            </m:r>
                          </m:e>
                        </m:mr>
                      </m:m>
                    </m:e>
                  </m:d>
                </m:oMath>
              </w:sdtContent>
            </w:sdt>
            <w:r w:rsidR="00270E18">
              <w:rPr>
                <w:rFonts w:eastAsiaTheme="minorEastAsia"/>
                <w:b w:val="0"/>
                <w:bCs w:val="0"/>
              </w:rPr>
              <w:t xml:space="preserve">   </w:t>
            </w:r>
          </w:p>
          <w:p w14:paraId="6BEEEBC8" w14:textId="77777777" w:rsidR="009D259A" w:rsidRPr="000C4F9A" w:rsidRDefault="009D259A" w:rsidP="0001739C">
            <w:pPr>
              <w:ind w:left="1440"/>
              <w:rPr>
                <w:rFonts w:eastAsiaTheme="minorEastAsia"/>
                <w:b w:val="0"/>
                <w:bCs w:val="0"/>
              </w:rPr>
            </w:pPr>
          </w:p>
          <w:p w14:paraId="47D83FCE" w14:textId="77777777" w:rsidR="000C4F9A" w:rsidRPr="00270E18" w:rsidRDefault="000C4F9A" w:rsidP="007663EC">
            <w:pPr>
              <w:pStyle w:val="ListParagraph"/>
              <w:numPr>
                <w:ilvl w:val="0"/>
                <w:numId w:val="8"/>
              </w:numPr>
            </w:pPr>
            <w:r>
              <w:rPr>
                <w:b w:val="0"/>
                <w:bCs w:val="0"/>
              </w:rPr>
              <w:t xml:space="preserve">For the </w:t>
            </w:r>
            <w:r w:rsidRPr="007663EC">
              <w:t xml:space="preserve">first iteration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(j=0)</m:t>
              </m:r>
            </m:oMath>
          </w:p>
          <w:p w14:paraId="4E14AE42" w14:textId="3639C5B1" w:rsidR="00270E18" w:rsidRPr="00FF5ACB" w:rsidRDefault="00000000" w:rsidP="00FF5ACB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{{x0}}</m:t>
                          </m:r>
                        </m:e>
                      </m:m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{{y0}}</m:t>
                          </m:r>
                        </m:e>
                      </m:mr>
                    </m:m>
                  </m:e>
                </m:d>
              </m:oMath>
            </m:oMathPara>
          </w:p>
          <w:p w14:paraId="0A6DED73" w14:textId="4BDB567A" w:rsidR="00270E18" w:rsidRPr="00FF5ACB" w:rsidRDefault="00FF5ACB" w:rsidP="00FF5ACB">
            <w:pPr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br/>
            </w: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{{i1}}</m:t>
                          </m: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{{i2}}</m:t>
                          </m:r>
                        </m:e>
                      </m:m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{{i3}}</m:t>
                          </m: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{{i4}}</m:t>
                          </m:r>
                        </m:e>
                      </m:mr>
                    </m:m>
                  </m:e>
                </m:d>
              </m:oMath>
            </m:oMathPara>
          </w:p>
          <w:p w14:paraId="363B1597" w14:textId="77777777" w:rsidR="00270E18" w:rsidRPr="00270E18" w:rsidRDefault="00270E18" w:rsidP="00FF5ACB">
            <w:pPr>
              <w:ind w:left="1800"/>
              <w:jc w:val="center"/>
              <w:rPr>
                <w:rFonts w:eastAsiaTheme="minorEastAsia"/>
                <w:b w:val="0"/>
                <w:bCs w:val="0"/>
              </w:rPr>
            </w:pPr>
          </w:p>
          <w:p w14:paraId="13B82045" w14:textId="6AB3D490" w:rsidR="00270E18" w:rsidRDefault="00000000" w:rsidP="00FF5ACB">
            <w:pPr>
              <w:jc w:val="center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alias w:val="F0"/>
                <w:tag w:val="hole"/>
                <w:id w:val="-944146530"/>
                <w:placeholder>
                  <w:docPart w:val="39834F8234A94CF687D24B62170C3EEA"/>
                </w:placeholder>
              </w:sdtPr>
              <w:sdtContent>
                <m:oMath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(x,y)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(x,y)</m:t>
                            </m:r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{{f1}}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{{f2}}</m:t>
                            </m:r>
                          </m:e>
                        </m:mr>
                      </m:m>
                    </m:e>
                  </m:d>
                </m:oMath>
              </w:sdtContent>
            </w:sdt>
          </w:p>
          <w:p w14:paraId="19BAA573" w14:textId="77777777" w:rsidR="00270E18" w:rsidRDefault="00270E18" w:rsidP="007663EC">
            <w:pPr>
              <w:ind w:left="1800"/>
              <w:rPr>
                <w:rFonts w:eastAsiaTheme="minorEastAsia"/>
              </w:rPr>
            </w:pPr>
          </w:p>
          <w:p w14:paraId="2869F0F7" w14:textId="77777777" w:rsidR="00270E18" w:rsidRDefault="00270E18" w:rsidP="007663EC">
            <w:pPr>
              <w:ind w:left="1800"/>
              <w:rPr>
                <w:rFonts w:eastAsiaTheme="minorEastAsia"/>
              </w:rPr>
            </w:pPr>
            <w:r w:rsidRPr="00270E18">
              <w:rPr>
                <w:rFonts w:eastAsiaTheme="minorEastAsia"/>
                <w:b w:val="0"/>
                <w:bCs w:val="0"/>
              </w:rPr>
              <w:t xml:space="preserve">Solving </w:t>
            </w:r>
            <m:oMath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</m:bar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ba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=-</m:t>
              </m:r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bar>
            </m:oMath>
            <w:r w:rsidRPr="00270E18">
              <w:rPr>
                <w:rFonts w:eastAsiaTheme="minorEastAsia"/>
                <w:b w:val="0"/>
                <w:bCs w:val="0"/>
              </w:rPr>
              <w:t xml:space="preserve"> for </w:t>
            </w:r>
            <m:oMath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bar>
            </m:oMath>
            <w:r w:rsidRPr="00270E18">
              <w:rPr>
                <w:rFonts w:eastAsiaTheme="minorEastAsia"/>
                <w:b w:val="0"/>
                <w:bCs w:val="0"/>
              </w:rPr>
              <w:t>, we get</w:t>
            </w:r>
          </w:p>
          <w:p w14:paraId="034DF273" w14:textId="59740C46" w:rsidR="00270E18" w:rsidRDefault="00000000" w:rsidP="00FF5ACB">
            <w:pPr>
              <w:ind w:left="1800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alias w:val="Y1"/>
                <w:tag w:val="hole"/>
                <w:id w:val="220254925"/>
                <w:placeholder>
                  <w:docPart w:val="2CF05D634E3242EDB4FBFA80480FCF8D"/>
                </w:placeholder>
              </w:sdtPr>
              <w:sdtContent>
                <w:r w:rsidR="00FF5ACB">
                  <w:rPr>
                    <w:rFonts w:eastAsiaTheme="minorEastAsia"/>
                  </w:rPr>
                  <w:t>Y=</w:t>
                </w:r>
                <m:oMath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{{Y1}}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{{Y2}}</m:t>
                            </m:r>
                          </m:e>
                        </m:mr>
                      </m:m>
                    </m:e>
                  </m:d>
                </m:oMath>
              </w:sdtContent>
            </w:sdt>
            <w:r w:rsidR="00270E18">
              <w:rPr>
                <w:rFonts w:eastAsiaTheme="minorEastAsia"/>
                <w:b w:val="0"/>
                <w:bCs w:val="0"/>
              </w:rPr>
              <w:t xml:space="preserve">   </w:t>
            </w:r>
          </w:p>
          <w:p w14:paraId="605ADA86" w14:textId="77777777" w:rsidR="00270E18" w:rsidRPr="00270E18" w:rsidRDefault="00270E18" w:rsidP="007663EC">
            <w:pPr>
              <w:ind w:left="1800"/>
              <w:rPr>
                <w:rFonts w:eastAsiaTheme="minorEastAsia"/>
                <w:b w:val="0"/>
                <w:bCs w:val="0"/>
              </w:rPr>
            </w:pPr>
          </w:p>
          <w:p w14:paraId="187E4217" w14:textId="77777777" w:rsidR="00270E18" w:rsidRPr="00270E18" w:rsidRDefault="00000000" w:rsidP="00270E18">
            <w:pPr>
              <w:ind w:left="180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ba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b>
                </m:sSub>
              </m:oMath>
            </m:oMathPara>
          </w:p>
          <w:p w14:paraId="3EBA3D0E" w14:textId="77777777" w:rsidR="00270E18" w:rsidRDefault="00270E18" w:rsidP="00270E18">
            <w:pPr>
              <w:ind w:left="1800"/>
              <w:rPr>
                <w:rFonts w:eastAsiaTheme="minorEastAsia"/>
              </w:rPr>
            </w:pPr>
          </w:p>
          <w:p w14:paraId="09C50D9E" w14:textId="7B1F95D6" w:rsidR="00270E18" w:rsidRPr="007663EC" w:rsidRDefault="00000000" w:rsidP="00FF5ACB">
            <w:pPr>
              <w:ind w:left="1800"/>
              <w:rPr>
                <w:rFonts w:eastAsiaTheme="minorEastAsia"/>
                <w:b w:val="0"/>
                <w:bCs w:val="0"/>
              </w:rPr>
            </w:pPr>
            <w:sdt>
              <w:sdtPr>
                <w:rPr>
                  <w:rFonts w:eastAsiaTheme="minorEastAsia"/>
                </w:rPr>
                <w:alias w:val="X1 sol"/>
                <w:tag w:val="hole"/>
                <w:id w:val="-490177248"/>
                <w:placeholder>
                  <w:docPart w:val="6884868B9A40417F87C883279A2D7842"/>
                </w:placeholder>
              </w:sdtPr>
              <w:sdtContent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{{x0}}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{{y0}}</m:t>
                            </m:r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{{Y1}}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{{Y2}}</m:t>
                            </m:r>
                          </m:e>
                        </m:mr>
                      </m:m>
                    </m:e>
                  </m:d>
                </m:oMath>
              </w:sdtContent>
            </w:sdt>
            <w:r w:rsidR="00270E18">
              <w:rPr>
                <w:rFonts w:eastAsiaTheme="minorEastAsia"/>
                <w:b w:val="0"/>
                <w:bCs w:val="0"/>
              </w:rPr>
              <w:t xml:space="preserve">   </w:t>
            </w:r>
          </w:p>
          <w:p w14:paraId="67A81D78" w14:textId="77777777" w:rsidR="009D259A" w:rsidRPr="00270E18" w:rsidRDefault="009D259A" w:rsidP="007663EC">
            <w:pPr>
              <w:ind w:left="1800"/>
              <w:rPr>
                <w:rFonts w:eastAsiaTheme="minorEastAsia"/>
                <w:b w:val="0"/>
                <w:bCs w:val="0"/>
              </w:rPr>
            </w:pPr>
          </w:p>
          <w:p w14:paraId="377F71D7" w14:textId="2B263159" w:rsidR="009D259A" w:rsidRPr="00270E18" w:rsidRDefault="00000000" w:rsidP="009D259A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w:sdt>
              <w:sdtPr>
                <w:rPr>
                  <w:rFonts w:eastAsiaTheme="minorEastAsia"/>
                </w:rPr>
                <w:alias w:val="et1"/>
                <w:tag w:val="hole"/>
                <w:id w:val="1903401452"/>
                <w:placeholder>
                  <w:docPart w:val="2439FCDC999144FD8774796064EC906C"/>
                </w:placeholder>
              </w:sdtPr>
              <w:sdtContent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{{X1}}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{{X2}}</m:t>
                            </m:r>
                          </m:e>
                        </m:mr>
                      </m:m>
                    </m:e>
                  </m:d>
                </m:oMath>
              </w:sdtContent>
            </w:sdt>
            <w:r w:rsidR="00270E18">
              <w:rPr>
                <w:rFonts w:eastAsiaTheme="minorEastAsia"/>
                <w:b w:val="0"/>
                <w:bCs w:val="0"/>
              </w:rPr>
              <w:t xml:space="preserve">   </w:t>
            </w:r>
          </w:p>
          <w:p w14:paraId="2F3F1881" w14:textId="77777777" w:rsidR="005D4F6E" w:rsidRPr="005D4F6E" w:rsidRDefault="005D4F6E" w:rsidP="005D4F6E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w:r w:rsidRPr="005D4F6E">
              <w:rPr>
                <w:b w:val="0"/>
                <w:bCs w:val="0"/>
              </w:rPr>
              <w:t>The 1</w:t>
            </w:r>
            <w:r w:rsidRPr="005D4F6E">
              <w:rPr>
                <w:b w:val="0"/>
                <w:bCs w:val="0"/>
                <w:vertAlign w:val="superscript"/>
              </w:rPr>
              <w:t>st</w:t>
            </w:r>
            <w:r w:rsidRPr="005D4F6E">
              <w:rPr>
                <w:b w:val="0"/>
                <w:bCs w:val="0"/>
              </w:rPr>
              <w:t xml:space="preserve"> iteration doesn’t have either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Pr="005D4F6E">
              <w:rPr>
                <w:rFonts w:eastAsiaTheme="minorEastAsia"/>
                <w:b w:val="0"/>
                <w:bCs w:val="0"/>
              </w:rPr>
              <w:t xml:space="preserve"> nor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Pr="005D4F6E">
              <w:rPr>
                <w:rFonts w:eastAsiaTheme="minorEastAsia"/>
                <w:b w:val="0"/>
                <w:bCs w:val="0"/>
              </w:rPr>
              <w:t>, as there isn’t a previous approximation.</w:t>
            </w:r>
          </w:p>
          <w:p w14:paraId="229BC6B6" w14:textId="77777777" w:rsidR="009D259A" w:rsidRDefault="00270E18" w:rsidP="009D259A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rPr>
                <w:rFonts w:eastAsiaTheme="minorEastAsia"/>
                <w:b w:val="0"/>
                <w:bCs w:val="0"/>
              </w:rPr>
              <w:lastRenderedPageBreak/>
              <w:t xml:space="preserve"> </w:t>
            </w:r>
          </w:p>
          <w:p w14:paraId="4D22F049" w14:textId="77777777" w:rsidR="00270E18" w:rsidRPr="009D259A" w:rsidRDefault="00270E18" w:rsidP="009D259A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</w:p>
          <w:p w14:paraId="5068F4E3" w14:textId="77777777" w:rsidR="009D259A" w:rsidRPr="00270E18" w:rsidRDefault="009D259A" w:rsidP="009D259A">
            <w:pPr>
              <w:pStyle w:val="ListParagraph"/>
              <w:numPr>
                <w:ilvl w:val="0"/>
                <w:numId w:val="8"/>
              </w:numPr>
            </w:pPr>
            <w:r>
              <w:rPr>
                <w:b w:val="0"/>
                <w:bCs w:val="0"/>
              </w:rPr>
              <w:t xml:space="preserve">For the </w:t>
            </w:r>
            <w:r>
              <w:t>second</w:t>
            </w:r>
            <w:r w:rsidRPr="007663EC">
              <w:t xml:space="preserve"> iteration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(j=1)</m:t>
              </m:r>
            </m:oMath>
          </w:p>
          <w:p w14:paraId="65879688" w14:textId="77777777" w:rsidR="00270E18" w:rsidRPr="007663EC" w:rsidRDefault="00270E18" w:rsidP="00270E18">
            <w:pPr>
              <w:pStyle w:val="ListParagraph"/>
              <w:ind w:left="1800"/>
            </w:pPr>
          </w:p>
          <w:p w14:paraId="1DA6D918" w14:textId="6C2DCAC0" w:rsidR="00270E18" w:rsidRDefault="00000000" w:rsidP="00270E18">
            <w:pPr>
              <w:ind w:left="1800"/>
              <w:rPr>
                <w:rFonts w:eastAsiaTheme="minorEastAsia"/>
                <w:b w:val="0"/>
                <w:bCs w:val="0"/>
              </w:rPr>
            </w:pPr>
            <w:sdt>
              <w:sdtPr>
                <w:rPr>
                  <w:rFonts w:eastAsiaTheme="minorEastAsia"/>
                </w:rPr>
                <w:alias w:val="X1"/>
                <w:tag w:val="hole"/>
                <w:id w:val="1303576546"/>
                <w:placeholder>
                  <w:docPart w:val="C52899C07DFD4E57863368DD58EE87C6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et1"/>
                    <w:tag w:val="hole"/>
                    <w:id w:val="-2121750140"/>
                    <w:placeholder>
                      <w:docPart w:val="0A3772B543334925A9A48B0F987BFF4B"/>
                    </w:placeholder>
                  </w:sdtPr>
                  <w:sdtContent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{{X1}}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{{X2}}</m:t>
                                </m:r>
                              </m:e>
                            </m:mr>
                          </m:m>
                        </m:e>
                      </m:d>
                    </m:oMath>
                  </w:sdtContent>
                </w:sdt>
              </w:sdtContent>
            </w:sdt>
            <w:r w:rsidR="00270E18">
              <w:rPr>
                <w:rFonts w:eastAsiaTheme="minorEastAsia"/>
              </w:rPr>
              <w:t xml:space="preserve">   </w:t>
            </w:r>
          </w:p>
          <w:p w14:paraId="24E32099" w14:textId="77777777" w:rsidR="00270E18" w:rsidRDefault="00270E18" w:rsidP="00270E18">
            <w:pPr>
              <w:ind w:left="1800"/>
              <w:rPr>
                <w:rFonts w:eastAsiaTheme="minorEastAsia"/>
                <w:b w:val="0"/>
                <w:bCs w:val="0"/>
              </w:rPr>
            </w:pPr>
          </w:p>
          <w:p w14:paraId="38664DDF" w14:textId="5AD21252" w:rsidR="00270E18" w:rsidRDefault="00000000" w:rsidP="00270E18">
            <w:pPr>
              <w:ind w:left="1800"/>
              <w:rPr>
                <w:rFonts w:eastAsiaTheme="minorEastAsia"/>
                <w:b w:val="0"/>
                <w:bCs w:val="0"/>
              </w:rPr>
            </w:pPr>
            <w:sdt>
              <w:sdtPr>
                <w:rPr>
                  <w:rFonts w:eastAsiaTheme="minorEastAsia"/>
                </w:rPr>
                <w:alias w:val="J1"/>
                <w:tag w:val="hole"/>
                <w:id w:val="13044921"/>
                <w:placeholder>
                  <w:docPart w:val="AD7A93C3D0784F28B365F15973199209"/>
                </w:placeholder>
              </w:sdtPr>
              <w:sdtContent>
                <m:oMath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{{i5}}</m:t>
                            </m: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{{i6}}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{{i7}}</m:t>
                            </m: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{{i8}}</m:t>
                            </m:r>
                          </m:e>
                        </m:mr>
                      </m:m>
                    </m:e>
                  </m:d>
                </m:oMath>
              </w:sdtContent>
            </w:sdt>
            <w:r w:rsidR="00270E18">
              <w:rPr>
                <w:rFonts w:eastAsiaTheme="minorEastAsia"/>
              </w:rPr>
              <w:t xml:space="preserve">   </w:t>
            </w:r>
          </w:p>
          <w:p w14:paraId="47C63802" w14:textId="77777777" w:rsidR="00270E18" w:rsidRPr="00270E18" w:rsidRDefault="00270E18" w:rsidP="00270E18">
            <w:pPr>
              <w:ind w:left="1800"/>
              <w:rPr>
                <w:rFonts w:eastAsiaTheme="minorEastAsia"/>
                <w:b w:val="0"/>
                <w:bCs w:val="0"/>
              </w:rPr>
            </w:pPr>
          </w:p>
          <w:p w14:paraId="1A5F6FF5" w14:textId="1852020E" w:rsidR="00270E18" w:rsidRDefault="00000000" w:rsidP="00270E18">
            <w:pPr>
              <w:ind w:left="1800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alias w:val="F1"/>
                <w:tag w:val="hole"/>
                <w:id w:val="1848911629"/>
                <w:placeholder>
                  <w:docPart w:val="6AF0C0F72F334F85A9B6F94E9D7F33F9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F0"/>
                    <w:tag w:val="hole"/>
                    <w:id w:val="829181316"/>
                    <w:placeholder>
                      <w:docPart w:val="98890FD294C0486AA477F5F1B14A930D"/>
                    </w:placeholder>
                  </w:sdtPr>
                  <w:sdtContent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(x,y)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(x,y)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{{f3}}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{{f4}}</m:t>
                                </m:r>
                              </m:e>
                            </m:mr>
                          </m:m>
                        </m:e>
                      </m:d>
                    </m:oMath>
                  </w:sdtContent>
                </w:sdt>
              </w:sdtContent>
            </w:sdt>
            <w:r w:rsidR="00270E18">
              <w:rPr>
                <w:rFonts w:eastAsiaTheme="minorEastAsia"/>
                <w:b w:val="0"/>
                <w:bCs w:val="0"/>
              </w:rPr>
              <w:t xml:space="preserve">   </w:t>
            </w:r>
          </w:p>
          <w:p w14:paraId="5A56CB91" w14:textId="77777777" w:rsidR="00270E18" w:rsidRDefault="00270E18" w:rsidP="00270E18">
            <w:pPr>
              <w:ind w:left="1800"/>
              <w:rPr>
                <w:rFonts w:eastAsiaTheme="minorEastAsia"/>
              </w:rPr>
            </w:pPr>
          </w:p>
          <w:p w14:paraId="4ECC510B" w14:textId="77777777" w:rsidR="00270E18" w:rsidRDefault="00270E18" w:rsidP="00270E18">
            <w:pPr>
              <w:ind w:left="1800"/>
              <w:rPr>
                <w:rFonts w:eastAsiaTheme="minorEastAsia"/>
              </w:rPr>
            </w:pPr>
            <w:r w:rsidRPr="00270E18">
              <w:rPr>
                <w:rFonts w:eastAsiaTheme="minorEastAsia"/>
                <w:b w:val="0"/>
                <w:bCs w:val="0"/>
              </w:rPr>
              <w:t xml:space="preserve">Solving </w:t>
            </w:r>
            <m:oMath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</m:bar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ba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=-</m:t>
              </m:r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bar>
            </m:oMath>
            <w:r w:rsidRPr="00270E18">
              <w:rPr>
                <w:rFonts w:eastAsiaTheme="minorEastAsia"/>
                <w:b w:val="0"/>
                <w:bCs w:val="0"/>
              </w:rPr>
              <w:t xml:space="preserve"> for </w:t>
            </w:r>
            <m:oMath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bar>
            </m:oMath>
            <w:r w:rsidRPr="00270E18">
              <w:rPr>
                <w:rFonts w:eastAsiaTheme="minorEastAsia"/>
                <w:b w:val="0"/>
                <w:bCs w:val="0"/>
              </w:rPr>
              <w:t>, we get</w:t>
            </w:r>
          </w:p>
          <w:p w14:paraId="0F4DE4E5" w14:textId="4AD43B88" w:rsidR="00270E18" w:rsidRDefault="00000000" w:rsidP="00270E18">
            <w:pPr>
              <w:ind w:left="1800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alias w:val="Y2"/>
                <w:tag w:val="hole"/>
                <w:id w:val="2120479035"/>
                <w:placeholder>
                  <w:docPart w:val="428056A7EFAF4599BC22583C0EC27181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Y1"/>
                    <w:tag w:val="hole"/>
                    <w:id w:val="-1381080893"/>
                    <w:placeholder>
                      <w:docPart w:val="7EB042BC091B4F498B1049936AD8A539"/>
                    </w:placeholder>
                  </w:sdtPr>
                  <w:sdtContent>
                    <w:r w:rsidR="00131C50">
                      <w:rPr>
                        <w:rFonts w:eastAsiaTheme="minorEastAsia"/>
                      </w:rPr>
                      <w:t>Y=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{{Y3}}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{{Y4}}</m:t>
                                </m:r>
                              </m:e>
                            </m:mr>
                          </m:m>
                        </m:e>
                      </m:d>
                    </m:oMath>
                  </w:sdtContent>
                </w:sdt>
              </w:sdtContent>
            </w:sdt>
            <w:r w:rsidR="00270E18">
              <w:rPr>
                <w:rFonts w:eastAsiaTheme="minorEastAsia"/>
                <w:b w:val="0"/>
                <w:bCs w:val="0"/>
              </w:rPr>
              <w:t xml:space="preserve">   </w:t>
            </w:r>
          </w:p>
          <w:p w14:paraId="3A52ED20" w14:textId="77777777" w:rsidR="00270E18" w:rsidRPr="00270E18" w:rsidRDefault="00270E18" w:rsidP="00270E18">
            <w:pPr>
              <w:ind w:left="1800"/>
              <w:rPr>
                <w:rFonts w:eastAsiaTheme="minorEastAsia"/>
                <w:b w:val="0"/>
                <w:bCs w:val="0"/>
              </w:rPr>
            </w:pPr>
          </w:p>
          <w:p w14:paraId="1A5FA67D" w14:textId="77777777" w:rsidR="00270E18" w:rsidRPr="00270E18" w:rsidRDefault="00000000" w:rsidP="00270E18">
            <w:pPr>
              <w:ind w:left="180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ba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sub>
                </m:sSub>
              </m:oMath>
            </m:oMathPara>
          </w:p>
          <w:p w14:paraId="6282D649" w14:textId="77777777" w:rsidR="00270E18" w:rsidRDefault="00270E18" w:rsidP="00270E18">
            <w:pPr>
              <w:ind w:left="1800"/>
              <w:rPr>
                <w:rFonts w:eastAsiaTheme="minorEastAsia"/>
              </w:rPr>
            </w:pPr>
          </w:p>
          <w:p w14:paraId="5063964B" w14:textId="2C0ED7FD" w:rsidR="00270E18" w:rsidRDefault="00000000" w:rsidP="00270E18">
            <w:pPr>
              <w:ind w:left="1800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alias w:val="X2 sol"/>
                <w:tag w:val="hole"/>
                <w:id w:val="-815106552"/>
                <w:placeholder>
                  <w:docPart w:val="C3D6F182FF024DE7ACA13754C20F53F5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1 sol"/>
                    <w:tag w:val="hole"/>
                    <w:id w:val="2140448192"/>
                    <w:placeholder>
                      <w:docPart w:val="BCD5E3ED9189420897731FA7A99E661E"/>
                    </w:placeholder>
                  </w:sdtPr>
                  <w:sdtContent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{{X1}}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{{X2}}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{{Y3}}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{{Y4}}</m:t>
                                </m:r>
                              </m:e>
                            </m:mr>
                          </m:m>
                        </m:e>
                      </m:d>
                    </m:oMath>
                  </w:sdtContent>
                </w:sdt>
              </w:sdtContent>
            </w:sdt>
            <w:r w:rsidR="00270E18">
              <w:rPr>
                <w:rFonts w:eastAsiaTheme="minorEastAsia"/>
                <w:b w:val="0"/>
                <w:bCs w:val="0"/>
              </w:rPr>
              <w:t xml:space="preserve">  </w:t>
            </w:r>
          </w:p>
          <w:p w14:paraId="1789AB0B" w14:textId="77777777" w:rsidR="00270E18" w:rsidRDefault="00270E18" w:rsidP="00270E18">
            <w:pPr>
              <w:ind w:left="1800"/>
              <w:rPr>
                <w:rFonts w:eastAsiaTheme="minorEastAsia"/>
              </w:rPr>
            </w:pPr>
          </w:p>
          <w:p w14:paraId="177378C6" w14:textId="28C5980E" w:rsidR="00270E18" w:rsidRPr="005D4F6E" w:rsidRDefault="00000000" w:rsidP="00270E18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w:sdt>
              <w:sdtPr>
                <w:rPr>
                  <w:rFonts w:eastAsiaTheme="minorEastAsia"/>
                </w:rPr>
                <w:alias w:val="et2"/>
                <w:tag w:val="hole"/>
                <w:id w:val="-2008899259"/>
                <w:placeholder>
                  <w:docPart w:val="BE39BDCFEA7C416385F3CE0CE3AF0B2B"/>
                </w:placeholder>
              </w:sdtPr>
              <w:sdtContent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{{X3}}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{{X4}}</m:t>
                            </m:r>
                          </m:e>
                        </m:mr>
                      </m:m>
                    </m:e>
                  </m:d>
                </m:oMath>
              </w:sdtContent>
            </w:sdt>
            <w:r w:rsidR="00270E18">
              <w:rPr>
                <w:rFonts w:eastAsiaTheme="minorEastAsia"/>
              </w:rPr>
              <w:t xml:space="preserve">   </w:t>
            </w:r>
          </w:p>
          <w:p w14:paraId="43ED0B1D" w14:textId="50702AD4" w:rsidR="00270E18" w:rsidRPr="005D4F6E" w:rsidRDefault="00000000" w:rsidP="00131C5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w:sdt>
              <w:sdtPr>
                <w:rPr>
                  <w:rFonts w:eastAsiaTheme="minorEastAsia"/>
                </w:rPr>
                <w:alias w:val="ea2"/>
                <w:tag w:val="hole"/>
                <w:id w:val="1138766806"/>
                <w:placeholder>
                  <w:docPart w:val="320DF1409E974157969DBAFB9BAB400C"/>
                </w:placeholder>
              </w:sdtPr>
              <w:sdtContent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={{ea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1}}</m:t>
                  </m:r>
                </m:oMath>
              </w:sdtContent>
            </w:sdt>
            <w:r w:rsidR="00270E18">
              <w:rPr>
                <w:rFonts w:eastAsiaTheme="minorEastAsia"/>
              </w:rPr>
              <w:t xml:space="preserve">   </w:t>
            </w:r>
          </w:p>
          <w:p w14:paraId="77D02070" w14:textId="77777777" w:rsidR="00270E18" w:rsidRPr="007663EC" w:rsidRDefault="00270E18" w:rsidP="00270E18">
            <w:pPr>
              <w:ind w:left="180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 xml:space="preserve"> </w:t>
            </w:r>
          </w:p>
          <w:p w14:paraId="06795EC7" w14:textId="77777777" w:rsidR="009D259A" w:rsidRPr="009D259A" w:rsidRDefault="009D259A" w:rsidP="00270E18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</w:p>
          <w:p w14:paraId="7935B5F5" w14:textId="77777777" w:rsidR="009D259A" w:rsidRPr="00270E18" w:rsidRDefault="009D259A" w:rsidP="009D259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rPr>
                <w:b w:val="0"/>
                <w:bCs w:val="0"/>
              </w:rPr>
              <w:t xml:space="preserve">For the </w:t>
            </w:r>
            <w:r>
              <w:t>third</w:t>
            </w:r>
            <w:r w:rsidRPr="007663EC">
              <w:t xml:space="preserve"> iteration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j=2</m:t>
                  </m:r>
                </m:e>
              </m:d>
            </m:oMath>
          </w:p>
          <w:p w14:paraId="1C9264A7" w14:textId="77777777" w:rsidR="00270E18" w:rsidRPr="00270E18" w:rsidRDefault="00270E18" w:rsidP="00270E18">
            <w:pPr>
              <w:pStyle w:val="ListParagraph"/>
              <w:ind w:left="1800"/>
              <w:rPr>
                <w:rFonts w:eastAsiaTheme="minorEastAsia"/>
              </w:rPr>
            </w:pPr>
          </w:p>
          <w:p w14:paraId="372C1CD5" w14:textId="7DA3E91E" w:rsidR="00270E18" w:rsidRDefault="00000000" w:rsidP="00270E18">
            <w:pPr>
              <w:ind w:left="1800"/>
              <w:rPr>
                <w:rFonts w:eastAsiaTheme="minorEastAsia"/>
                <w:b w:val="0"/>
                <w:bCs w:val="0"/>
              </w:rPr>
            </w:pPr>
            <w:sdt>
              <w:sdtPr>
                <w:rPr>
                  <w:rFonts w:eastAsiaTheme="minorEastAsia"/>
                </w:rPr>
                <w:alias w:val="X2"/>
                <w:tag w:val="hole"/>
                <w:id w:val="6259691"/>
                <w:placeholder>
                  <w:docPart w:val="472FEFAF590F43E6BED791EF3FC5AA97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et1"/>
                    <w:tag w:val="hole"/>
                    <w:id w:val="-250819453"/>
                    <w:placeholder>
                      <w:docPart w:val="15CA16F88CE9498D8B086765931F5AF4"/>
                    </w:placeholder>
                  </w:sdtPr>
                  <w:sdtContent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{{X3}}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{{X4}}</m:t>
                                </m:r>
                              </m:e>
                            </m:mr>
                          </m:m>
                        </m:e>
                      </m:d>
                    </m:oMath>
                  </w:sdtContent>
                </w:sdt>
              </w:sdtContent>
            </w:sdt>
            <w:r w:rsidR="00270E18">
              <w:rPr>
                <w:rFonts w:eastAsiaTheme="minorEastAsia"/>
              </w:rPr>
              <w:t xml:space="preserve">   </w:t>
            </w:r>
          </w:p>
          <w:p w14:paraId="325AD9C4" w14:textId="77777777" w:rsidR="00270E18" w:rsidRDefault="00270E18" w:rsidP="00270E18">
            <w:pPr>
              <w:ind w:left="1800"/>
              <w:rPr>
                <w:rFonts w:eastAsiaTheme="minorEastAsia"/>
                <w:b w:val="0"/>
                <w:bCs w:val="0"/>
              </w:rPr>
            </w:pPr>
          </w:p>
          <w:p w14:paraId="62610B7E" w14:textId="7AE9BDDD" w:rsidR="00270E18" w:rsidRDefault="00000000" w:rsidP="00270E18">
            <w:pPr>
              <w:ind w:left="1800"/>
              <w:rPr>
                <w:rFonts w:eastAsiaTheme="minorEastAsia"/>
                <w:b w:val="0"/>
                <w:bCs w:val="0"/>
              </w:rPr>
            </w:pPr>
            <w:sdt>
              <w:sdtPr>
                <w:rPr>
                  <w:rFonts w:eastAsiaTheme="minorEastAsia"/>
                </w:rPr>
                <w:alias w:val="J2"/>
                <w:tag w:val="hole"/>
                <w:id w:val="881604510"/>
                <w:placeholder>
                  <w:docPart w:val="6AFEDB2A4A444A7DA400C24186A4A811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J1"/>
                    <w:tag w:val="hole"/>
                    <w:id w:val="-2068020297"/>
                    <w:placeholder>
                      <w:docPart w:val="AD11CFD4CC2C409AB403BD3C7599758F"/>
                    </w:placeholder>
                  </w:sdtPr>
                  <w:sdtContent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{{i9}}</m:t>
                                </m:r>
                              </m: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{{i10}}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{{i11}}</m:t>
                                </m:r>
                              </m: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{{i12}}</m:t>
                                </m:r>
                              </m:e>
                            </m:mr>
                          </m:m>
                        </m:e>
                      </m:d>
                    </m:oMath>
                  </w:sdtContent>
                </w:sdt>
              </w:sdtContent>
            </w:sdt>
            <w:r w:rsidR="00270E18">
              <w:rPr>
                <w:rFonts w:eastAsiaTheme="minorEastAsia"/>
              </w:rPr>
              <w:t xml:space="preserve">   </w:t>
            </w:r>
          </w:p>
          <w:p w14:paraId="4002D211" w14:textId="77777777" w:rsidR="00270E18" w:rsidRPr="00270E18" w:rsidRDefault="00270E18" w:rsidP="00270E18">
            <w:pPr>
              <w:ind w:left="1800"/>
              <w:rPr>
                <w:rFonts w:eastAsiaTheme="minorEastAsia"/>
                <w:b w:val="0"/>
                <w:bCs w:val="0"/>
              </w:rPr>
            </w:pPr>
          </w:p>
          <w:p w14:paraId="4741A23A" w14:textId="25A92C93" w:rsidR="00270E18" w:rsidRDefault="00000000" w:rsidP="00270E18">
            <w:pPr>
              <w:ind w:left="1800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alias w:val="F2"/>
                <w:tag w:val="hole"/>
                <w:id w:val="213164836"/>
                <w:placeholder>
                  <w:docPart w:val="8B83C9DCDB5A4632A50FA0F01A02E936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F0"/>
                    <w:tag w:val="hole"/>
                    <w:id w:val="850691808"/>
                    <w:placeholder>
                      <w:docPart w:val="33CB6589544A4180A92D54748BF57BCA"/>
                    </w:placeholder>
                  </w:sdtPr>
                  <w:sdtContent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(x,y)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(x,y)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{{f5}}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{{f6}}</m:t>
                                </m:r>
                              </m:e>
                            </m:mr>
                          </m:m>
                        </m:e>
                      </m:d>
                    </m:oMath>
                  </w:sdtContent>
                </w:sdt>
              </w:sdtContent>
            </w:sdt>
            <w:r w:rsidR="00270E18">
              <w:rPr>
                <w:rFonts w:eastAsiaTheme="minorEastAsia"/>
                <w:b w:val="0"/>
                <w:bCs w:val="0"/>
              </w:rPr>
              <w:t xml:space="preserve">   </w:t>
            </w:r>
          </w:p>
          <w:p w14:paraId="3BF972EC" w14:textId="77777777" w:rsidR="00270E18" w:rsidRDefault="00270E18" w:rsidP="00270E18">
            <w:pPr>
              <w:ind w:left="1800"/>
              <w:rPr>
                <w:rFonts w:eastAsiaTheme="minorEastAsia"/>
              </w:rPr>
            </w:pPr>
          </w:p>
          <w:p w14:paraId="6BBA9821" w14:textId="77777777" w:rsidR="00270E18" w:rsidRDefault="00270E18" w:rsidP="00270E18">
            <w:pPr>
              <w:ind w:left="1800"/>
              <w:rPr>
                <w:rFonts w:eastAsiaTheme="minorEastAsia"/>
              </w:rPr>
            </w:pPr>
            <w:r w:rsidRPr="00270E18">
              <w:rPr>
                <w:rFonts w:eastAsiaTheme="minorEastAsia"/>
                <w:b w:val="0"/>
                <w:bCs w:val="0"/>
              </w:rPr>
              <w:t xml:space="preserve">Solving </w:t>
            </w:r>
            <m:oMath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</m:bar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ba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=-</m:t>
              </m:r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bar>
            </m:oMath>
            <w:r w:rsidRPr="00270E18">
              <w:rPr>
                <w:rFonts w:eastAsiaTheme="minorEastAsia"/>
                <w:b w:val="0"/>
                <w:bCs w:val="0"/>
              </w:rPr>
              <w:t xml:space="preserve"> for </w:t>
            </w:r>
            <m:oMath>
              <m:bar>
                <m:ba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bar>
            </m:oMath>
            <w:r w:rsidRPr="00270E18">
              <w:rPr>
                <w:rFonts w:eastAsiaTheme="minorEastAsia"/>
                <w:b w:val="0"/>
                <w:bCs w:val="0"/>
              </w:rPr>
              <w:t>, we get</w:t>
            </w:r>
          </w:p>
          <w:p w14:paraId="706B265E" w14:textId="794408D6" w:rsidR="00270E18" w:rsidRDefault="00000000" w:rsidP="00270E18">
            <w:pPr>
              <w:ind w:left="1800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alias w:val="Y3"/>
                <w:tag w:val="hole"/>
                <w:id w:val="-228766378"/>
                <w:placeholder>
                  <w:docPart w:val="B9F731CCCAAE489F8559EF7227E0D7C5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Y2"/>
                    <w:tag w:val="hole"/>
                    <w:id w:val="-2135475568"/>
                    <w:placeholder>
                      <w:docPart w:val="7BD7073725A649AC95400BF635576DFE"/>
                    </w:placeholder>
                  </w:sdtPr>
                  <w:sdtContent>
                    <w:sdt>
                      <w:sdtPr>
                        <w:rPr>
                          <w:rFonts w:eastAsiaTheme="minorEastAsia"/>
                        </w:rPr>
                        <w:alias w:val="Y1"/>
                        <w:tag w:val="hole"/>
                        <w:id w:val="-236558909"/>
                        <w:placeholder>
                          <w:docPart w:val="1BE52F14043F4EE4819C0AF02C5EBC0B"/>
                        </w:placeholder>
                      </w:sdtPr>
                      <w:sdtContent>
                        <w:r w:rsidR="00131C50">
                          <w:rPr>
                            <w:rFonts w:eastAsiaTheme="minorEastAsia"/>
                          </w:rPr>
                          <w:t>Y=</w:t>
                        </w: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{{Y5}}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{{Y6}}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w:sdtContent>
                    </w:sdt>
                  </w:sdtContent>
                </w:sdt>
              </w:sdtContent>
            </w:sdt>
            <w:r w:rsidR="00270E18">
              <w:rPr>
                <w:rFonts w:eastAsiaTheme="minorEastAsia"/>
                <w:b w:val="0"/>
                <w:bCs w:val="0"/>
              </w:rPr>
              <w:t xml:space="preserve">   </w:t>
            </w:r>
          </w:p>
          <w:p w14:paraId="59ABD211" w14:textId="77777777" w:rsidR="00270E18" w:rsidRPr="00270E18" w:rsidRDefault="00270E18" w:rsidP="00270E18">
            <w:pPr>
              <w:ind w:left="1800"/>
              <w:rPr>
                <w:rFonts w:eastAsiaTheme="minorEastAsia"/>
                <w:b w:val="0"/>
                <w:bCs w:val="0"/>
              </w:rPr>
            </w:pPr>
          </w:p>
          <w:p w14:paraId="2FA6C200" w14:textId="77777777" w:rsidR="00270E18" w:rsidRPr="00270E18" w:rsidRDefault="00000000" w:rsidP="00270E18">
            <w:pPr>
              <w:ind w:left="180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ba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</m:sSub>
              </m:oMath>
            </m:oMathPara>
          </w:p>
          <w:p w14:paraId="2B6D3C17" w14:textId="77777777" w:rsidR="00270E18" w:rsidRDefault="00270E18" w:rsidP="00270E18">
            <w:pPr>
              <w:ind w:left="1800"/>
              <w:rPr>
                <w:rFonts w:eastAsiaTheme="minorEastAsia"/>
              </w:rPr>
            </w:pPr>
          </w:p>
          <w:p w14:paraId="18A6F9C7" w14:textId="6948C598" w:rsidR="00270E18" w:rsidRDefault="00000000" w:rsidP="00270E18">
            <w:pPr>
              <w:ind w:left="1800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alias w:val="X3 sol"/>
                <w:tag w:val="hole"/>
                <w:id w:val="1102924454"/>
                <w:placeholder>
                  <w:docPart w:val="1C2F24CC59784B0A9DB9277E27C28449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1 sol"/>
                    <w:tag w:val="hole"/>
                    <w:id w:val="-468137448"/>
                    <w:placeholder>
                      <w:docPart w:val="62109DE194674068A40A211AEEA9C2F6"/>
                    </w:placeholder>
                  </w:sdtPr>
                  <w:sdtContent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{{X3}}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{{X4}}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{{Y5}}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{{Y6}}</m:t>
                                </m:r>
                              </m:e>
                            </m:mr>
                          </m:m>
                        </m:e>
                      </m:d>
                    </m:oMath>
                  </w:sdtContent>
                </w:sdt>
              </w:sdtContent>
            </w:sdt>
            <w:r w:rsidR="00270E18">
              <w:rPr>
                <w:rFonts w:eastAsiaTheme="minorEastAsia"/>
                <w:b w:val="0"/>
                <w:bCs w:val="0"/>
              </w:rPr>
              <w:t xml:space="preserve">  </w:t>
            </w:r>
          </w:p>
          <w:p w14:paraId="58C8FC57" w14:textId="77777777" w:rsidR="009D259A" w:rsidRPr="009D259A" w:rsidRDefault="009D259A" w:rsidP="009D259A">
            <w:pPr>
              <w:ind w:left="1800"/>
              <w:rPr>
                <w:rFonts w:eastAsiaTheme="minorEastAsia"/>
                <w:b w:val="0"/>
                <w:bCs w:val="0"/>
              </w:rPr>
            </w:pPr>
          </w:p>
          <w:p w14:paraId="31858686" w14:textId="041C4126" w:rsidR="009D259A" w:rsidRPr="005D4F6E" w:rsidRDefault="00000000" w:rsidP="009D259A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w:sdt>
              <w:sdtPr>
                <w:rPr>
                  <w:rFonts w:eastAsiaTheme="minorEastAsia"/>
                </w:rPr>
                <w:alias w:val="et3"/>
                <w:tag w:val="hole"/>
                <w:id w:val="-1186896300"/>
                <w:placeholder>
                  <w:docPart w:val="0DF5E98FFF7148D2AE1A5D0D43BA3C81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et2"/>
                    <w:tag w:val="hole"/>
                    <w:id w:val="153806732"/>
                    <w:placeholder>
                      <w:docPart w:val="D7DF55DD86D34FB48DD993F5A74A0D2D"/>
                    </w:placeholder>
                  </w:sdtPr>
                  <w:sdtContent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{{X5}}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{{X6}}</m:t>
                                </m:r>
                              </m:e>
                            </m:mr>
                          </m:m>
                        </m:e>
                      </m:d>
                    </m:oMath>
                  </w:sdtContent>
                </w:sdt>
              </w:sdtContent>
            </w:sdt>
            <w:r w:rsidR="00270E18">
              <w:rPr>
                <w:rFonts w:eastAsiaTheme="minorEastAsia"/>
              </w:rPr>
              <w:t xml:space="preserve">   </w:t>
            </w:r>
          </w:p>
          <w:p w14:paraId="6A869240" w14:textId="5F199C1B" w:rsidR="009D259A" w:rsidRPr="005D4F6E" w:rsidRDefault="00000000" w:rsidP="009D259A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w:sdt>
              <w:sdtPr>
                <w:rPr>
                  <w:rFonts w:eastAsiaTheme="minorEastAsia"/>
                </w:rPr>
                <w:alias w:val="ea3"/>
                <w:tag w:val="hole"/>
                <w:id w:val="-286210242"/>
                <w:placeholder>
                  <w:docPart w:val="0CF172A66ECE4F148C4E7DF86A5CAE36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ea2"/>
                    <w:tag w:val="hole"/>
                    <w:id w:val="-1473750760"/>
                    <w:placeholder>
                      <w:docPart w:val="F2E2500AE7A34C7F83F472C8EA276625"/>
                    </w:placeholder>
                  </w:sdtPr>
                  <w:sdtContent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={{ea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2}}</m:t>
                      </m:r>
                    </m:oMath>
                  </w:sdtContent>
                </w:sdt>
              </w:sdtContent>
            </w:sdt>
            <w:r w:rsidR="00270E18">
              <w:rPr>
                <w:rFonts w:eastAsiaTheme="minorEastAsia"/>
              </w:rPr>
              <w:t xml:space="preserve">   </w:t>
            </w:r>
          </w:p>
          <w:p w14:paraId="47A59DB5" w14:textId="77777777" w:rsidR="000C4F9A" w:rsidRDefault="000C4F9A" w:rsidP="009330E8">
            <w:pPr>
              <w:pStyle w:val="ListParagraph"/>
              <w:shd w:val="clear" w:color="auto" w:fill="FFFFFF" w:themeFill="background1"/>
              <w:ind w:left="1440"/>
            </w:pPr>
          </w:p>
          <w:p w14:paraId="379FF748" w14:textId="77777777" w:rsidR="00270E18" w:rsidRDefault="00270E18" w:rsidP="009330E8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</w:p>
          <w:p w14:paraId="0EDE466C" w14:textId="77777777" w:rsidR="001640CB" w:rsidRDefault="001640CB" w:rsidP="009330E8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</w:p>
          <w:p w14:paraId="004058BB" w14:textId="77777777" w:rsidR="001640CB" w:rsidRPr="009D259A" w:rsidRDefault="001640CB" w:rsidP="001640CB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 w:rsidRPr="009D259A">
              <w:rPr>
                <w:b w:val="0"/>
                <w:bCs w:val="0"/>
              </w:rPr>
              <w:t>Then, the root of the function after achieving the required conditions is :</w:t>
            </w:r>
          </w:p>
          <w:p w14:paraId="3F98B9F4" w14:textId="77777777" w:rsidR="001640CB" w:rsidRPr="001640CB" w:rsidRDefault="001640CB" w:rsidP="001640CB">
            <w:pPr>
              <w:shd w:val="clear" w:color="auto" w:fill="FFFFFF" w:themeFill="background1"/>
              <w:rPr>
                <w:rFonts w:eastAsiaTheme="minorEastAsia"/>
              </w:rPr>
            </w:pPr>
            <w:r w:rsidRPr="001640CB">
              <w:rPr>
                <w:rFonts w:eastAsiaTheme="minorEastAsia"/>
              </w:rPr>
              <w:t xml:space="preserve">   </w:t>
            </w:r>
          </w:p>
          <w:p w14:paraId="61228C13" w14:textId="77777777" w:rsidR="001640CB" w:rsidRPr="009C7C34" w:rsidRDefault="001640CB" w:rsidP="001640CB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</w:p>
          <w:sdt>
            <w:sdtPr>
              <w:alias w:val="true error curve"/>
              <w:tag w:val="hole"/>
              <w:id w:val="1060828059"/>
              <w:placeholder>
                <w:docPart w:val="382D7EFE1BCE40FF9544F0EA5B797995"/>
              </w:placeholder>
            </w:sdtPr>
            <w:sdtContent>
              <w:p w14:paraId="0564933E" w14:textId="7C593628" w:rsidR="001640CB" w:rsidRPr="009C7C34" w:rsidRDefault="00000000" w:rsidP="001640CB">
                <w:pPr>
                  <w:pStyle w:val="ListParagraph"/>
                  <w:shd w:val="clear" w:color="auto" w:fill="FFFFFF" w:themeFill="background1"/>
                  <w:ind w:left="1440"/>
                  <w:rPr>
                    <w:b w:val="0"/>
                    <w:bCs w:val="0"/>
                  </w:rPr>
                </w:pPr>
                <w:sdt>
                  <w:sdtPr>
                    <w:alias w:val="X0"/>
                    <w:tag w:val="hole"/>
                    <w:id w:val="672526053"/>
                    <w:placeholder>
                      <w:docPart w:val="61FA97704E934DB587AA197AB7D7E107"/>
                    </w:placeholder>
                  </w:sdtPr>
                  <w:sdtContent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</m:oMath>
                  </w:sdtContent>
                </w:sdt>
                <w:r w:rsidR="001640CB">
                  <w:t xml:space="preserve">  {{</w:t>
                </w:r>
                <w:proofErr w:type="spellStart"/>
                <w:r w:rsidR="0047200C">
                  <w:t>xreal</w:t>
                </w:r>
                <w:proofErr w:type="spellEnd"/>
                <w:r w:rsidR="001640CB">
                  <w:t xml:space="preserve">}}  </w:t>
                </w:r>
              </w:p>
            </w:sdtContent>
          </w:sdt>
          <w:sdt>
            <w:sdtPr>
              <w:alias w:val="approximate error curve"/>
              <w:tag w:val="hole"/>
              <w:id w:val="-1923472292"/>
              <w:placeholder>
                <w:docPart w:val="382D7EFE1BCE40FF9544F0EA5B797995"/>
              </w:placeholder>
            </w:sdtPr>
            <w:sdtContent>
              <w:p w14:paraId="7E7158EF" w14:textId="458FB595" w:rsidR="001640CB" w:rsidRPr="009C7C34" w:rsidRDefault="00000000" w:rsidP="001640CB">
                <w:pPr>
                  <w:pStyle w:val="ListParagraph"/>
                  <w:shd w:val="clear" w:color="auto" w:fill="FFFFFF" w:themeFill="background1"/>
                  <w:ind w:left="1440"/>
                  <w:rPr>
                    <w:b w:val="0"/>
                    <w:bCs w:val="0"/>
                  </w:rPr>
                </w:pPr>
                <w:sdt>
                  <w:sdtPr>
                    <w:alias w:val="X0"/>
                    <w:tag w:val="hole"/>
                    <w:id w:val="570539353"/>
                    <w:placeholder>
                      <w:docPart w:val="514A7928A9AD4241BFD27146E7B60FF2"/>
                    </w:placeholder>
                  </w:sdtPr>
                  <w:sdtContent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y=</m:t>
                      </m:r>
                    </m:oMath>
                  </w:sdtContent>
                </w:sdt>
                <w:r w:rsidR="001640CB">
                  <w:t xml:space="preserve">  {{</w:t>
                </w:r>
                <w:proofErr w:type="spellStart"/>
                <w:r w:rsidR="0047200C">
                  <w:t>yreal</w:t>
                </w:r>
                <w:proofErr w:type="spellEnd"/>
                <w:r w:rsidR="001640CB">
                  <w:t>}}</w:t>
                </w:r>
              </w:p>
            </w:sdtContent>
          </w:sdt>
          <w:p w14:paraId="5D6DB77E" w14:textId="77777777" w:rsidR="001640CB" w:rsidRDefault="001640CB" w:rsidP="009330E8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</w:p>
          <w:p w14:paraId="5525418D" w14:textId="77777777" w:rsidR="001640CB" w:rsidRDefault="001640CB" w:rsidP="009330E8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</w:p>
          <w:p w14:paraId="1150A3D4" w14:textId="77777777" w:rsidR="001640CB" w:rsidRPr="009D259A" w:rsidRDefault="001640CB" w:rsidP="009330E8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</w:p>
          <w:p w14:paraId="5DA9BB2E" w14:textId="77777777" w:rsidR="009D259A" w:rsidRPr="009D259A" w:rsidRDefault="009D259A" w:rsidP="009D259A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  <w:b w:val="0"/>
                <w:bCs w:val="0"/>
              </w:rPr>
            </w:pPr>
            <w:r w:rsidRPr="009D259A">
              <w:rPr>
                <w:rFonts w:eastAsiaTheme="minorEastAsia"/>
                <w:b w:val="0"/>
                <w:bCs w:val="0"/>
              </w:rPr>
              <w:t xml:space="preserve">And so on for the rest iterations until reaching a termination condition, as the following table: </w:t>
            </w:r>
          </w:p>
          <w:p w14:paraId="537EB245" w14:textId="77777777" w:rsidR="009D259A" w:rsidRPr="009D259A" w:rsidRDefault="009D259A" w:rsidP="009D259A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  <w:b w:val="0"/>
                <w:bCs w:val="0"/>
              </w:rPr>
            </w:pPr>
          </w:p>
          <w:p w14:paraId="3E89E3BF" w14:textId="7B417A88" w:rsidR="009D259A" w:rsidRPr="00564CE5" w:rsidRDefault="009D259A" w:rsidP="00564CE5">
            <w:pPr>
              <w:shd w:val="clear" w:color="auto" w:fill="FFFFFF" w:themeFill="background1"/>
              <w:rPr>
                <w:rFonts w:eastAsiaTheme="minorEastAsia"/>
                <w:b w:val="0"/>
                <w:bCs w:val="0"/>
              </w:rPr>
            </w:pPr>
          </w:p>
          <w:p w14:paraId="1448BA10" w14:textId="77777777" w:rsidR="004722B7" w:rsidRPr="004722B7" w:rsidRDefault="004722B7" w:rsidP="00564CE5">
            <w:pPr>
              <w:pStyle w:val="ListParagraph"/>
              <w:shd w:val="clear" w:color="auto" w:fill="FFFFFF" w:themeFill="background1"/>
              <w:ind w:left="1440"/>
            </w:pPr>
          </w:p>
        </w:tc>
      </w:tr>
    </w:tbl>
    <w:p w14:paraId="00EB1C7A" w14:textId="77777777" w:rsidR="00AF732B" w:rsidRDefault="00AF732B"/>
    <w:sectPr w:rsidR="00AF732B" w:rsidSect="00E61294">
      <w:headerReference w:type="default" r:id="rId8"/>
      <w:footerReference w:type="default" r:id="rId9"/>
      <w:pgSz w:w="11909" w:h="16834" w:code="9"/>
      <w:pgMar w:top="1440" w:right="1440" w:bottom="1440" w:left="1440" w:header="706" w:footer="6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AD6C" w14:textId="77777777" w:rsidR="006E73E8" w:rsidRDefault="006E73E8" w:rsidP="00E61294">
      <w:pPr>
        <w:spacing w:after="0" w:line="240" w:lineRule="auto"/>
      </w:pPr>
      <w:r>
        <w:separator/>
      </w:r>
    </w:p>
  </w:endnote>
  <w:endnote w:type="continuationSeparator" w:id="0">
    <w:p w14:paraId="1FC35AD2" w14:textId="77777777" w:rsidR="006E73E8" w:rsidRDefault="006E73E8" w:rsidP="00E6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1769616900"/>
      <w:docPartObj>
        <w:docPartGallery w:val="Page Numbers (Top of Page)"/>
        <w:docPartUnique/>
      </w:docPartObj>
    </w:sdtPr>
    <w:sdtContent>
      <w:p w14:paraId="316D5A6C" w14:textId="77777777" w:rsidR="00131C50" w:rsidRDefault="00131C50" w:rsidP="00C42A55">
        <w:pPr>
          <w:pStyle w:val="Footer"/>
          <w:pBdr>
            <w:top w:val="single" w:sz="4" w:space="1" w:color="auto"/>
          </w:pBdr>
          <w:tabs>
            <w:tab w:val="left" w:pos="3969"/>
            <w:tab w:val="right" w:pos="9000"/>
          </w:tabs>
          <w:rPr>
            <w:szCs w:val="24"/>
          </w:rPr>
        </w:pPr>
        <w:r>
          <w:rPr>
            <w:szCs w:val="24"/>
          </w:rPr>
          <w:t>Numerical Analysis</w:t>
        </w:r>
        <w:r>
          <w:rPr>
            <w:szCs w:val="24"/>
          </w:rPr>
          <w:tab/>
        </w:r>
        <w:r>
          <w:rPr>
            <w:szCs w:val="24"/>
          </w:rPr>
          <w:tab/>
        </w:r>
        <w:r>
          <w:rPr>
            <w:szCs w:val="24"/>
          </w:rPr>
          <w:tab/>
        </w:r>
        <w:r w:rsidRPr="00C74947">
          <w:rPr>
            <w:szCs w:val="24"/>
          </w:rPr>
          <w:t xml:space="preserve">Page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PAGE </w:instrText>
        </w:r>
        <w:r w:rsidRPr="00C74947">
          <w:rPr>
            <w:b/>
            <w:bCs/>
            <w:szCs w:val="24"/>
          </w:rPr>
          <w:fldChar w:fldCharType="separate"/>
        </w:r>
        <w:r w:rsidR="001640CB">
          <w:rPr>
            <w:b/>
            <w:bCs/>
            <w:noProof/>
            <w:szCs w:val="24"/>
          </w:rPr>
          <w:t>3</w:t>
        </w:r>
        <w:r w:rsidRPr="00C74947">
          <w:rPr>
            <w:b/>
            <w:bCs/>
            <w:szCs w:val="24"/>
          </w:rPr>
          <w:fldChar w:fldCharType="end"/>
        </w:r>
        <w:r w:rsidRPr="00C74947">
          <w:rPr>
            <w:szCs w:val="24"/>
          </w:rPr>
          <w:t xml:space="preserve"> of</w:t>
        </w:r>
        <w:r w:rsidRPr="00C74947">
          <w:rPr>
            <w:b/>
            <w:bCs/>
            <w:szCs w:val="24"/>
          </w:rPr>
          <w:t xml:space="preserve">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NUMPAGES  </w:instrText>
        </w:r>
        <w:r w:rsidRPr="00C74947">
          <w:rPr>
            <w:b/>
            <w:bCs/>
            <w:szCs w:val="24"/>
          </w:rPr>
          <w:fldChar w:fldCharType="separate"/>
        </w:r>
        <w:r w:rsidR="001640CB">
          <w:rPr>
            <w:b/>
            <w:bCs/>
            <w:noProof/>
            <w:szCs w:val="24"/>
          </w:rPr>
          <w:t>3</w:t>
        </w:r>
        <w:r w:rsidRPr="00C74947">
          <w:rPr>
            <w:b/>
            <w:bCs/>
            <w:szCs w:val="24"/>
          </w:rPr>
          <w:fldChar w:fldCharType="end"/>
        </w:r>
      </w:p>
    </w:sdtContent>
  </w:sdt>
  <w:p w14:paraId="4B32A98A" w14:textId="77777777" w:rsidR="00131C50" w:rsidRDefault="00131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DF88" w14:textId="77777777" w:rsidR="006E73E8" w:rsidRDefault="006E73E8" w:rsidP="00E61294">
      <w:pPr>
        <w:spacing w:after="0" w:line="240" w:lineRule="auto"/>
      </w:pPr>
      <w:r>
        <w:separator/>
      </w:r>
    </w:p>
  </w:footnote>
  <w:footnote w:type="continuationSeparator" w:id="0">
    <w:p w14:paraId="667B1EBB" w14:textId="77777777" w:rsidR="006E73E8" w:rsidRDefault="006E73E8" w:rsidP="00E61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8D7B" w14:textId="77777777" w:rsidR="00131C50" w:rsidRPr="0097466A" w:rsidRDefault="00131C50" w:rsidP="00D45998">
    <w:pPr>
      <w:pBdr>
        <w:bottom w:val="single" w:sz="4" w:space="1" w:color="auto"/>
      </w:pBdr>
      <w:tabs>
        <w:tab w:val="center" w:pos="4680"/>
        <w:tab w:val="right" w:pos="9000"/>
        <w:tab w:val="right" w:pos="9360"/>
      </w:tabs>
      <w:spacing w:after="0" w:line="240" w:lineRule="auto"/>
      <w:rPr>
        <w:rFonts w:asciiTheme="majorBidi" w:hAnsiTheme="majorBidi"/>
        <w:kern w:val="0"/>
        <w14:ligatures w14:val="none"/>
      </w:rPr>
    </w:pPr>
    <w:r>
      <w:rPr>
        <w:rFonts w:asciiTheme="majorBidi" w:hAnsiTheme="majorBidi"/>
        <w:kern w:val="0"/>
        <w14:ligatures w14:val="none"/>
      </w:rPr>
      <w:t>Newton-Raphson for system of nonlinear equations</w:t>
    </w:r>
    <w:r w:rsidRPr="0097466A">
      <w:rPr>
        <w:rFonts w:asciiTheme="majorBidi" w:hAnsiTheme="majorBidi"/>
        <w:kern w:val="0"/>
        <w14:ligatures w14:val="none"/>
      </w:rPr>
      <w:tab/>
      <w:t xml:space="preserve"> </w:t>
    </w:r>
  </w:p>
  <w:p w14:paraId="56358FAF" w14:textId="77777777" w:rsidR="00131C50" w:rsidRDefault="0013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59B"/>
    <w:multiLevelType w:val="hybridMultilevel"/>
    <w:tmpl w:val="275C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65A9"/>
    <w:multiLevelType w:val="hybridMultilevel"/>
    <w:tmpl w:val="4C3AB8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55F4"/>
    <w:multiLevelType w:val="hybridMultilevel"/>
    <w:tmpl w:val="F910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46778"/>
    <w:multiLevelType w:val="hybridMultilevel"/>
    <w:tmpl w:val="43B2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975AC"/>
    <w:multiLevelType w:val="hybridMultilevel"/>
    <w:tmpl w:val="FDCAF37C"/>
    <w:lvl w:ilvl="0" w:tplc="75BAC73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506A27"/>
    <w:multiLevelType w:val="hybridMultilevel"/>
    <w:tmpl w:val="65D63BFE"/>
    <w:lvl w:ilvl="0" w:tplc="239EDA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A5E7F68"/>
    <w:multiLevelType w:val="hybridMultilevel"/>
    <w:tmpl w:val="34F88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717863"/>
    <w:multiLevelType w:val="hybridMultilevel"/>
    <w:tmpl w:val="0F7EC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584720">
    <w:abstractNumId w:val="2"/>
  </w:num>
  <w:num w:numId="2" w16cid:durableId="1585065886">
    <w:abstractNumId w:val="0"/>
  </w:num>
  <w:num w:numId="3" w16cid:durableId="1952202231">
    <w:abstractNumId w:val="7"/>
  </w:num>
  <w:num w:numId="4" w16cid:durableId="1021468271">
    <w:abstractNumId w:val="1"/>
  </w:num>
  <w:num w:numId="5" w16cid:durableId="500704712">
    <w:abstractNumId w:val="6"/>
  </w:num>
  <w:num w:numId="6" w16cid:durableId="620234946">
    <w:abstractNumId w:val="3"/>
  </w:num>
  <w:num w:numId="7" w16cid:durableId="1564482096">
    <w:abstractNumId w:val="5"/>
  </w:num>
  <w:num w:numId="8" w16cid:durableId="1731493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3D"/>
    <w:rsid w:val="00004861"/>
    <w:rsid w:val="00011E40"/>
    <w:rsid w:val="000133DE"/>
    <w:rsid w:val="00014D3B"/>
    <w:rsid w:val="0001560D"/>
    <w:rsid w:val="0001739C"/>
    <w:rsid w:val="00027294"/>
    <w:rsid w:val="00054140"/>
    <w:rsid w:val="000556C9"/>
    <w:rsid w:val="000619E1"/>
    <w:rsid w:val="00066C9D"/>
    <w:rsid w:val="00070BDF"/>
    <w:rsid w:val="00074E4E"/>
    <w:rsid w:val="000816D9"/>
    <w:rsid w:val="00083F34"/>
    <w:rsid w:val="000841E7"/>
    <w:rsid w:val="00085C2A"/>
    <w:rsid w:val="000868DE"/>
    <w:rsid w:val="00096608"/>
    <w:rsid w:val="000973E4"/>
    <w:rsid w:val="000A4064"/>
    <w:rsid w:val="000A4713"/>
    <w:rsid w:val="000A54EE"/>
    <w:rsid w:val="000A6D31"/>
    <w:rsid w:val="000B7495"/>
    <w:rsid w:val="000C4F9A"/>
    <w:rsid w:val="000D228C"/>
    <w:rsid w:val="000E3A9E"/>
    <w:rsid w:val="000F4891"/>
    <w:rsid w:val="000F6A54"/>
    <w:rsid w:val="000F6B34"/>
    <w:rsid w:val="001118C2"/>
    <w:rsid w:val="00121A0E"/>
    <w:rsid w:val="001220D0"/>
    <w:rsid w:val="001259B4"/>
    <w:rsid w:val="00131C50"/>
    <w:rsid w:val="00133527"/>
    <w:rsid w:val="001335FB"/>
    <w:rsid w:val="00133F34"/>
    <w:rsid w:val="00146784"/>
    <w:rsid w:val="00153DD5"/>
    <w:rsid w:val="00161F26"/>
    <w:rsid w:val="001640CB"/>
    <w:rsid w:val="001658F2"/>
    <w:rsid w:val="00173DE6"/>
    <w:rsid w:val="00177718"/>
    <w:rsid w:val="0017772F"/>
    <w:rsid w:val="001811BA"/>
    <w:rsid w:val="0018653B"/>
    <w:rsid w:val="001942D9"/>
    <w:rsid w:val="00195827"/>
    <w:rsid w:val="001A0C10"/>
    <w:rsid w:val="001B1D1E"/>
    <w:rsid w:val="001B2EB3"/>
    <w:rsid w:val="001B4EC6"/>
    <w:rsid w:val="001B5D98"/>
    <w:rsid w:val="001B6CF6"/>
    <w:rsid w:val="001B6FC9"/>
    <w:rsid w:val="001B76D7"/>
    <w:rsid w:val="001C0E0F"/>
    <w:rsid w:val="001C24AC"/>
    <w:rsid w:val="001C3F6A"/>
    <w:rsid w:val="001D4B33"/>
    <w:rsid w:val="001D5236"/>
    <w:rsid w:val="001D79C6"/>
    <w:rsid w:val="001E3130"/>
    <w:rsid w:val="001E544F"/>
    <w:rsid w:val="001E69EA"/>
    <w:rsid w:val="001E6CB1"/>
    <w:rsid w:val="001F093F"/>
    <w:rsid w:val="001F0B6B"/>
    <w:rsid w:val="001F34FA"/>
    <w:rsid w:val="002057C1"/>
    <w:rsid w:val="0021276B"/>
    <w:rsid w:val="002163A6"/>
    <w:rsid w:val="0022197B"/>
    <w:rsid w:val="00221AA8"/>
    <w:rsid w:val="002257F9"/>
    <w:rsid w:val="00230746"/>
    <w:rsid w:val="002327C6"/>
    <w:rsid w:val="002331B6"/>
    <w:rsid w:val="00233785"/>
    <w:rsid w:val="002344C4"/>
    <w:rsid w:val="0023568E"/>
    <w:rsid w:val="00236236"/>
    <w:rsid w:val="002363F3"/>
    <w:rsid w:val="002403E7"/>
    <w:rsid w:val="002449B0"/>
    <w:rsid w:val="00257AD0"/>
    <w:rsid w:val="00270E18"/>
    <w:rsid w:val="00276A6E"/>
    <w:rsid w:val="00277ED9"/>
    <w:rsid w:val="00284871"/>
    <w:rsid w:val="0028769C"/>
    <w:rsid w:val="00287C81"/>
    <w:rsid w:val="00287F22"/>
    <w:rsid w:val="002900CE"/>
    <w:rsid w:val="00291620"/>
    <w:rsid w:val="002A10EC"/>
    <w:rsid w:val="002A4091"/>
    <w:rsid w:val="002A7BF5"/>
    <w:rsid w:val="002B2D02"/>
    <w:rsid w:val="002B34A5"/>
    <w:rsid w:val="002B36F9"/>
    <w:rsid w:val="002C3B00"/>
    <w:rsid w:val="002C4B64"/>
    <w:rsid w:val="002C778D"/>
    <w:rsid w:val="002D193D"/>
    <w:rsid w:val="002D49B0"/>
    <w:rsid w:val="002E0EF3"/>
    <w:rsid w:val="002E3B47"/>
    <w:rsid w:val="002E3F3F"/>
    <w:rsid w:val="002F2201"/>
    <w:rsid w:val="002F41FC"/>
    <w:rsid w:val="00324A00"/>
    <w:rsid w:val="003264EA"/>
    <w:rsid w:val="0033512C"/>
    <w:rsid w:val="003534C4"/>
    <w:rsid w:val="00356012"/>
    <w:rsid w:val="00357C5A"/>
    <w:rsid w:val="00360B2D"/>
    <w:rsid w:val="00375DEB"/>
    <w:rsid w:val="00383D13"/>
    <w:rsid w:val="0038589E"/>
    <w:rsid w:val="00397ACF"/>
    <w:rsid w:val="003A60AD"/>
    <w:rsid w:val="003C4E86"/>
    <w:rsid w:val="003D17EA"/>
    <w:rsid w:val="003D2179"/>
    <w:rsid w:val="003D4B3D"/>
    <w:rsid w:val="003E1760"/>
    <w:rsid w:val="003E3A20"/>
    <w:rsid w:val="003E5F67"/>
    <w:rsid w:val="003E7D9D"/>
    <w:rsid w:val="003F0005"/>
    <w:rsid w:val="003F43DB"/>
    <w:rsid w:val="003F6013"/>
    <w:rsid w:val="004005D7"/>
    <w:rsid w:val="00404ED5"/>
    <w:rsid w:val="00411652"/>
    <w:rsid w:val="00411B68"/>
    <w:rsid w:val="004129F2"/>
    <w:rsid w:val="00432991"/>
    <w:rsid w:val="00445614"/>
    <w:rsid w:val="00445C4D"/>
    <w:rsid w:val="0045215D"/>
    <w:rsid w:val="00453D56"/>
    <w:rsid w:val="00457EA1"/>
    <w:rsid w:val="004642A9"/>
    <w:rsid w:val="0046651E"/>
    <w:rsid w:val="00471F14"/>
    <w:rsid w:val="0047200C"/>
    <w:rsid w:val="004722B7"/>
    <w:rsid w:val="004731E9"/>
    <w:rsid w:val="00474AD8"/>
    <w:rsid w:val="004808A2"/>
    <w:rsid w:val="00487290"/>
    <w:rsid w:val="004969AD"/>
    <w:rsid w:val="004A3218"/>
    <w:rsid w:val="004A5850"/>
    <w:rsid w:val="004B067B"/>
    <w:rsid w:val="004B06F5"/>
    <w:rsid w:val="004B2209"/>
    <w:rsid w:val="004B25D5"/>
    <w:rsid w:val="004C5B64"/>
    <w:rsid w:val="004E75E9"/>
    <w:rsid w:val="004F14FC"/>
    <w:rsid w:val="004F278A"/>
    <w:rsid w:val="005129CE"/>
    <w:rsid w:val="00517355"/>
    <w:rsid w:val="00532067"/>
    <w:rsid w:val="005453EA"/>
    <w:rsid w:val="00545718"/>
    <w:rsid w:val="00551717"/>
    <w:rsid w:val="00554820"/>
    <w:rsid w:val="00555288"/>
    <w:rsid w:val="00560A7F"/>
    <w:rsid w:val="00563056"/>
    <w:rsid w:val="00564CE5"/>
    <w:rsid w:val="005669AC"/>
    <w:rsid w:val="00572395"/>
    <w:rsid w:val="00573C7F"/>
    <w:rsid w:val="0057577C"/>
    <w:rsid w:val="00586409"/>
    <w:rsid w:val="00591705"/>
    <w:rsid w:val="005A63E9"/>
    <w:rsid w:val="005A6DFA"/>
    <w:rsid w:val="005B1694"/>
    <w:rsid w:val="005C71D5"/>
    <w:rsid w:val="005D3876"/>
    <w:rsid w:val="005D4F6E"/>
    <w:rsid w:val="005D7A9B"/>
    <w:rsid w:val="005D7DF5"/>
    <w:rsid w:val="005E6621"/>
    <w:rsid w:val="005F03C9"/>
    <w:rsid w:val="005F55EA"/>
    <w:rsid w:val="005F6524"/>
    <w:rsid w:val="005F7A98"/>
    <w:rsid w:val="0060473F"/>
    <w:rsid w:val="006059A3"/>
    <w:rsid w:val="00614902"/>
    <w:rsid w:val="00616141"/>
    <w:rsid w:val="0062053C"/>
    <w:rsid w:val="006225B5"/>
    <w:rsid w:val="006626FC"/>
    <w:rsid w:val="0067700C"/>
    <w:rsid w:val="00682A7A"/>
    <w:rsid w:val="00693283"/>
    <w:rsid w:val="006A1A52"/>
    <w:rsid w:val="006B4637"/>
    <w:rsid w:val="006B4C35"/>
    <w:rsid w:val="006C5E0D"/>
    <w:rsid w:val="006D1267"/>
    <w:rsid w:val="006D3AEE"/>
    <w:rsid w:val="006E73E8"/>
    <w:rsid w:val="006F1FA3"/>
    <w:rsid w:val="006F724B"/>
    <w:rsid w:val="00700DE0"/>
    <w:rsid w:val="00705573"/>
    <w:rsid w:val="007215A2"/>
    <w:rsid w:val="00721C85"/>
    <w:rsid w:val="00726471"/>
    <w:rsid w:val="00732BD9"/>
    <w:rsid w:val="00733182"/>
    <w:rsid w:val="00737D15"/>
    <w:rsid w:val="00741A6D"/>
    <w:rsid w:val="007452D0"/>
    <w:rsid w:val="00752036"/>
    <w:rsid w:val="00753F2A"/>
    <w:rsid w:val="00762BB7"/>
    <w:rsid w:val="007663EC"/>
    <w:rsid w:val="00766EDD"/>
    <w:rsid w:val="00770C06"/>
    <w:rsid w:val="007712A9"/>
    <w:rsid w:val="0079710C"/>
    <w:rsid w:val="007A1F67"/>
    <w:rsid w:val="007B0244"/>
    <w:rsid w:val="007B30E5"/>
    <w:rsid w:val="007B47BF"/>
    <w:rsid w:val="007C7016"/>
    <w:rsid w:val="007C7CDF"/>
    <w:rsid w:val="007E19E5"/>
    <w:rsid w:val="007E4DE3"/>
    <w:rsid w:val="007F726B"/>
    <w:rsid w:val="007F7752"/>
    <w:rsid w:val="00806054"/>
    <w:rsid w:val="008114A9"/>
    <w:rsid w:val="00813438"/>
    <w:rsid w:val="00816942"/>
    <w:rsid w:val="00820BE8"/>
    <w:rsid w:val="0082451F"/>
    <w:rsid w:val="00825674"/>
    <w:rsid w:val="008301AD"/>
    <w:rsid w:val="00831378"/>
    <w:rsid w:val="008410E6"/>
    <w:rsid w:val="00843E75"/>
    <w:rsid w:val="00844B57"/>
    <w:rsid w:val="008500E4"/>
    <w:rsid w:val="00853B65"/>
    <w:rsid w:val="00854BD9"/>
    <w:rsid w:val="00872022"/>
    <w:rsid w:val="00872DFB"/>
    <w:rsid w:val="00884940"/>
    <w:rsid w:val="008859DD"/>
    <w:rsid w:val="00890E88"/>
    <w:rsid w:val="008A5608"/>
    <w:rsid w:val="008A6766"/>
    <w:rsid w:val="008B5BC3"/>
    <w:rsid w:val="008B7900"/>
    <w:rsid w:val="008C1E66"/>
    <w:rsid w:val="008D79BD"/>
    <w:rsid w:val="008D7A2E"/>
    <w:rsid w:val="008E791D"/>
    <w:rsid w:val="008F355A"/>
    <w:rsid w:val="008F4804"/>
    <w:rsid w:val="008F61C6"/>
    <w:rsid w:val="009018BA"/>
    <w:rsid w:val="0090650F"/>
    <w:rsid w:val="009142F7"/>
    <w:rsid w:val="00917ABE"/>
    <w:rsid w:val="00922ADE"/>
    <w:rsid w:val="00922F26"/>
    <w:rsid w:val="009267E0"/>
    <w:rsid w:val="00931D01"/>
    <w:rsid w:val="009330E8"/>
    <w:rsid w:val="009359B6"/>
    <w:rsid w:val="009479A6"/>
    <w:rsid w:val="00951918"/>
    <w:rsid w:val="009544C2"/>
    <w:rsid w:val="0095509F"/>
    <w:rsid w:val="00963F5B"/>
    <w:rsid w:val="00970DCB"/>
    <w:rsid w:val="00971042"/>
    <w:rsid w:val="00973641"/>
    <w:rsid w:val="00973C1C"/>
    <w:rsid w:val="00977872"/>
    <w:rsid w:val="00980390"/>
    <w:rsid w:val="0098434F"/>
    <w:rsid w:val="009913E8"/>
    <w:rsid w:val="00995C50"/>
    <w:rsid w:val="009A4D3C"/>
    <w:rsid w:val="009B57E8"/>
    <w:rsid w:val="009B67C0"/>
    <w:rsid w:val="009B7F2E"/>
    <w:rsid w:val="009C2DEB"/>
    <w:rsid w:val="009C7C34"/>
    <w:rsid w:val="009D0907"/>
    <w:rsid w:val="009D259A"/>
    <w:rsid w:val="009D37BC"/>
    <w:rsid w:val="009E4837"/>
    <w:rsid w:val="009F0D12"/>
    <w:rsid w:val="009F0EAD"/>
    <w:rsid w:val="009F1D82"/>
    <w:rsid w:val="009F6378"/>
    <w:rsid w:val="00A01E0D"/>
    <w:rsid w:val="00A02452"/>
    <w:rsid w:val="00A02795"/>
    <w:rsid w:val="00A047B1"/>
    <w:rsid w:val="00A06C8C"/>
    <w:rsid w:val="00A20A36"/>
    <w:rsid w:val="00A24711"/>
    <w:rsid w:val="00A329D4"/>
    <w:rsid w:val="00A33F0A"/>
    <w:rsid w:val="00A34961"/>
    <w:rsid w:val="00A45016"/>
    <w:rsid w:val="00A50EAA"/>
    <w:rsid w:val="00A53525"/>
    <w:rsid w:val="00A54253"/>
    <w:rsid w:val="00A55839"/>
    <w:rsid w:val="00A64A07"/>
    <w:rsid w:val="00A71A29"/>
    <w:rsid w:val="00A735B4"/>
    <w:rsid w:val="00A73C50"/>
    <w:rsid w:val="00A83D12"/>
    <w:rsid w:val="00A8634E"/>
    <w:rsid w:val="00A93F66"/>
    <w:rsid w:val="00AB35D7"/>
    <w:rsid w:val="00AB612D"/>
    <w:rsid w:val="00AC064D"/>
    <w:rsid w:val="00AC363C"/>
    <w:rsid w:val="00AD674A"/>
    <w:rsid w:val="00AE008F"/>
    <w:rsid w:val="00AE059D"/>
    <w:rsid w:val="00AE0BF9"/>
    <w:rsid w:val="00AF14C1"/>
    <w:rsid w:val="00AF3874"/>
    <w:rsid w:val="00AF4CA4"/>
    <w:rsid w:val="00AF732B"/>
    <w:rsid w:val="00B10925"/>
    <w:rsid w:val="00B20CC2"/>
    <w:rsid w:val="00B30712"/>
    <w:rsid w:val="00B30C77"/>
    <w:rsid w:val="00B43E82"/>
    <w:rsid w:val="00B44DE7"/>
    <w:rsid w:val="00B571EB"/>
    <w:rsid w:val="00B701D0"/>
    <w:rsid w:val="00B7736E"/>
    <w:rsid w:val="00B82742"/>
    <w:rsid w:val="00B82CB8"/>
    <w:rsid w:val="00B86305"/>
    <w:rsid w:val="00B96F5F"/>
    <w:rsid w:val="00BA4952"/>
    <w:rsid w:val="00BB4785"/>
    <w:rsid w:val="00BB494D"/>
    <w:rsid w:val="00BB5850"/>
    <w:rsid w:val="00BC3539"/>
    <w:rsid w:val="00BC5508"/>
    <w:rsid w:val="00BC5650"/>
    <w:rsid w:val="00BD0E0D"/>
    <w:rsid w:val="00BD7126"/>
    <w:rsid w:val="00BD7C09"/>
    <w:rsid w:val="00BF1E19"/>
    <w:rsid w:val="00BF25CC"/>
    <w:rsid w:val="00BF4026"/>
    <w:rsid w:val="00C02333"/>
    <w:rsid w:val="00C028C2"/>
    <w:rsid w:val="00C11C19"/>
    <w:rsid w:val="00C23CD5"/>
    <w:rsid w:val="00C2539E"/>
    <w:rsid w:val="00C37DFF"/>
    <w:rsid w:val="00C42A55"/>
    <w:rsid w:val="00C4341C"/>
    <w:rsid w:val="00C4612D"/>
    <w:rsid w:val="00C46C91"/>
    <w:rsid w:val="00C479E7"/>
    <w:rsid w:val="00C52400"/>
    <w:rsid w:val="00C56786"/>
    <w:rsid w:val="00C62757"/>
    <w:rsid w:val="00C63E5E"/>
    <w:rsid w:val="00C65738"/>
    <w:rsid w:val="00C679FC"/>
    <w:rsid w:val="00C827F3"/>
    <w:rsid w:val="00C8388B"/>
    <w:rsid w:val="00C8541A"/>
    <w:rsid w:val="00C85B00"/>
    <w:rsid w:val="00C85D4E"/>
    <w:rsid w:val="00C900F6"/>
    <w:rsid w:val="00C9577F"/>
    <w:rsid w:val="00CB31AB"/>
    <w:rsid w:val="00CB4CA8"/>
    <w:rsid w:val="00CC0145"/>
    <w:rsid w:val="00CC08A2"/>
    <w:rsid w:val="00CC1466"/>
    <w:rsid w:val="00CC50F3"/>
    <w:rsid w:val="00CE0AA5"/>
    <w:rsid w:val="00CF1898"/>
    <w:rsid w:val="00D13B1C"/>
    <w:rsid w:val="00D15A50"/>
    <w:rsid w:val="00D214C6"/>
    <w:rsid w:val="00D218AE"/>
    <w:rsid w:val="00D22050"/>
    <w:rsid w:val="00D24939"/>
    <w:rsid w:val="00D25BC4"/>
    <w:rsid w:val="00D2744C"/>
    <w:rsid w:val="00D41256"/>
    <w:rsid w:val="00D41CFA"/>
    <w:rsid w:val="00D42053"/>
    <w:rsid w:val="00D45998"/>
    <w:rsid w:val="00D53575"/>
    <w:rsid w:val="00D64E06"/>
    <w:rsid w:val="00D81ACA"/>
    <w:rsid w:val="00D86F3F"/>
    <w:rsid w:val="00D871EE"/>
    <w:rsid w:val="00D908D9"/>
    <w:rsid w:val="00DB183E"/>
    <w:rsid w:val="00DB266D"/>
    <w:rsid w:val="00DB358B"/>
    <w:rsid w:val="00DB4CBD"/>
    <w:rsid w:val="00DB5A2B"/>
    <w:rsid w:val="00DD6D27"/>
    <w:rsid w:val="00DE35FB"/>
    <w:rsid w:val="00DE4523"/>
    <w:rsid w:val="00DE5384"/>
    <w:rsid w:val="00DE7D7E"/>
    <w:rsid w:val="00DF30C0"/>
    <w:rsid w:val="00DF63B3"/>
    <w:rsid w:val="00DF703D"/>
    <w:rsid w:val="00E07DAC"/>
    <w:rsid w:val="00E32188"/>
    <w:rsid w:val="00E32CF7"/>
    <w:rsid w:val="00E44FE2"/>
    <w:rsid w:val="00E46F68"/>
    <w:rsid w:val="00E61294"/>
    <w:rsid w:val="00E62B69"/>
    <w:rsid w:val="00E709CE"/>
    <w:rsid w:val="00E72117"/>
    <w:rsid w:val="00E80848"/>
    <w:rsid w:val="00E828B2"/>
    <w:rsid w:val="00E877F6"/>
    <w:rsid w:val="00E917E9"/>
    <w:rsid w:val="00E9198D"/>
    <w:rsid w:val="00E966F9"/>
    <w:rsid w:val="00EA5263"/>
    <w:rsid w:val="00EC0763"/>
    <w:rsid w:val="00EC45BB"/>
    <w:rsid w:val="00EC7645"/>
    <w:rsid w:val="00EC7A54"/>
    <w:rsid w:val="00ED55CB"/>
    <w:rsid w:val="00ED713A"/>
    <w:rsid w:val="00EE36C3"/>
    <w:rsid w:val="00F00807"/>
    <w:rsid w:val="00F05058"/>
    <w:rsid w:val="00F1726B"/>
    <w:rsid w:val="00F253FB"/>
    <w:rsid w:val="00F2798F"/>
    <w:rsid w:val="00F31CD0"/>
    <w:rsid w:val="00F35F76"/>
    <w:rsid w:val="00F374E5"/>
    <w:rsid w:val="00F42191"/>
    <w:rsid w:val="00F43BB1"/>
    <w:rsid w:val="00F53AE8"/>
    <w:rsid w:val="00F548AF"/>
    <w:rsid w:val="00F54A06"/>
    <w:rsid w:val="00F649A2"/>
    <w:rsid w:val="00F6590D"/>
    <w:rsid w:val="00F74DE7"/>
    <w:rsid w:val="00F77B9C"/>
    <w:rsid w:val="00F90068"/>
    <w:rsid w:val="00F904FD"/>
    <w:rsid w:val="00F91E6C"/>
    <w:rsid w:val="00F95366"/>
    <w:rsid w:val="00F96A91"/>
    <w:rsid w:val="00FB0210"/>
    <w:rsid w:val="00FB3DF0"/>
    <w:rsid w:val="00FC054D"/>
    <w:rsid w:val="00FC5A16"/>
    <w:rsid w:val="00FC5DDD"/>
    <w:rsid w:val="00FD0923"/>
    <w:rsid w:val="00FD510F"/>
    <w:rsid w:val="00FE3A46"/>
    <w:rsid w:val="00FE52CD"/>
    <w:rsid w:val="00FF2DB3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1B1D0"/>
  <w15:chartTrackingRefBased/>
  <w15:docId w15:val="{1AC7B90F-D0BF-45CF-AF4F-E7D13B75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E18"/>
  </w:style>
  <w:style w:type="paragraph" w:styleId="Heading1">
    <w:name w:val="heading 1"/>
    <w:basedOn w:val="Normal"/>
    <w:next w:val="Normal"/>
    <w:link w:val="Heading1Char"/>
    <w:uiPriority w:val="9"/>
    <w:qFormat/>
    <w:rsid w:val="00C11C1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9"/>
    <w:rPr>
      <w:rFonts w:asciiTheme="majorBidi" w:eastAsiaTheme="majorEastAsia" w:hAnsiTheme="majorBidi" w:cstheme="majorBidi"/>
      <w:b/>
      <w:sz w:val="40"/>
      <w:szCs w:val="32"/>
    </w:rPr>
  </w:style>
  <w:style w:type="table" w:styleId="TableGrid">
    <w:name w:val="Table Grid"/>
    <w:aliases w:val="Zaer"/>
    <w:basedOn w:val="TableNormal"/>
    <w:uiPriority w:val="39"/>
    <w:rsid w:val="009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61294"/>
    <w:pPr>
      <w:spacing w:after="0" w:line="240" w:lineRule="auto"/>
    </w:pPr>
    <w:tblPr>
      <w:tblStyleRowBandSize w:val="1"/>
      <w:tblStyleColBandSize w:val="1"/>
      <w:tblBorders>
        <w:top w:val="threeDEmboss" w:sz="24" w:space="0" w:color="1F3864" w:themeColor="accent1" w:themeShade="80"/>
        <w:left w:val="threeDEmboss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  <w:insideH w:val="threeDEmboss" w:sz="24" w:space="0" w:color="1F3864" w:themeColor="accent1" w:themeShade="80"/>
        <w:insideV w:val="threeDEmboss" w:sz="24" w:space="0" w:color="1F3864" w:themeColor="accent1" w:themeShade="8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17AB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732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7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94"/>
  </w:style>
  <w:style w:type="paragraph" w:styleId="Footer">
    <w:name w:val="footer"/>
    <w:basedOn w:val="Normal"/>
    <w:link w:val="FooterChar"/>
    <w:uiPriority w:val="99"/>
    <w:unhideWhenUsed/>
    <w:rsid w:val="00E6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S%20Word%20templates\Newton-Raphson%20for%20system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F3B340EB884D8A9EA9E885B901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5AF10-E927-4A48-858E-3CA98016173E}"/>
      </w:docPartPr>
      <w:docPartBody>
        <w:p w:rsidR="00C545FD" w:rsidRDefault="00E80014">
          <w:pPr>
            <w:pStyle w:val="01F3B340EB884D8A9EA9E885B9011F0F"/>
          </w:pPr>
          <w:r w:rsidRPr="001F53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C85D56374542ACB43DBFC138D90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5FBAE-2C67-4D5A-808B-08A1224D415D}"/>
      </w:docPartPr>
      <w:docPartBody>
        <w:p w:rsidR="00C545FD" w:rsidRDefault="00E80014">
          <w:pPr>
            <w:pStyle w:val="10C85D56374542ACB43DBFC138D900E3"/>
          </w:pPr>
          <w:r w:rsidRPr="00F253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BE66D9D40A43C09AC4496B55AA5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ADBC1-038E-468F-B988-53D46F6121A2}"/>
      </w:docPartPr>
      <w:docPartBody>
        <w:p w:rsidR="00C545FD" w:rsidRDefault="00E80014">
          <w:pPr>
            <w:pStyle w:val="88BE66D9D40A43C09AC4496B55AA591C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39834F8234A94CF687D24B62170C3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A8D2D-B994-43A3-A06F-427D180BFF05}"/>
      </w:docPartPr>
      <w:docPartBody>
        <w:p w:rsidR="00C545FD" w:rsidRDefault="00E80014">
          <w:pPr>
            <w:pStyle w:val="39834F8234A94CF687D24B62170C3EEA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2CF05D634E3242EDB4FBFA80480FC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758E3-69B2-4F9A-8B86-6FB17171BAFE}"/>
      </w:docPartPr>
      <w:docPartBody>
        <w:p w:rsidR="00C545FD" w:rsidRDefault="00E80014">
          <w:pPr>
            <w:pStyle w:val="2CF05D634E3242EDB4FBFA80480FCF8D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6884868B9A40417F87C883279A2D7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26A8-D5F9-44FB-9E7B-F8BBFECA7E97}"/>
      </w:docPartPr>
      <w:docPartBody>
        <w:p w:rsidR="00C545FD" w:rsidRDefault="00E80014">
          <w:pPr>
            <w:pStyle w:val="6884868B9A40417F87C883279A2D7842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2439FCDC999144FD8774796064EC9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ABEB5-D48C-4FF0-9908-5B8477458A6B}"/>
      </w:docPartPr>
      <w:docPartBody>
        <w:p w:rsidR="00C545FD" w:rsidRDefault="00E80014">
          <w:pPr>
            <w:pStyle w:val="2439FCDC999144FD8774796064EC906C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C52899C07DFD4E57863368DD58EE8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607B9-2879-4845-B623-9B47C793AA2B}"/>
      </w:docPartPr>
      <w:docPartBody>
        <w:p w:rsidR="00C545FD" w:rsidRDefault="00E80014">
          <w:pPr>
            <w:pStyle w:val="C52899C07DFD4E57863368DD58EE87C6"/>
          </w:pPr>
          <w:r w:rsidRPr="007663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7A93C3D0784F28B365F15973199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68A3B-D516-4CFC-BA70-E06110EF9C39}"/>
      </w:docPartPr>
      <w:docPartBody>
        <w:p w:rsidR="00C545FD" w:rsidRDefault="00E80014">
          <w:pPr>
            <w:pStyle w:val="AD7A93C3D0784F28B365F15973199209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6AF0C0F72F334F85A9B6F94E9D7F3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A0A19-93B6-43AC-A2B5-B632C1DC0296}"/>
      </w:docPartPr>
      <w:docPartBody>
        <w:p w:rsidR="00C545FD" w:rsidRDefault="00E80014">
          <w:pPr>
            <w:pStyle w:val="6AF0C0F72F334F85A9B6F94E9D7F33F9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428056A7EFAF4599BC22583C0EC27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E58BA-2726-4BA6-B499-DE4A1C950772}"/>
      </w:docPartPr>
      <w:docPartBody>
        <w:p w:rsidR="00C545FD" w:rsidRDefault="00E80014">
          <w:pPr>
            <w:pStyle w:val="428056A7EFAF4599BC22583C0EC27181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C3D6F182FF024DE7ACA13754C20F5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6DE88-6B48-4119-98C6-EAA92F411B1F}"/>
      </w:docPartPr>
      <w:docPartBody>
        <w:p w:rsidR="00C545FD" w:rsidRDefault="00E80014">
          <w:pPr>
            <w:pStyle w:val="C3D6F182FF024DE7ACA13754C20F53F5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BE39BDCFEA7C416385F3CE0CE3AF0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6AFEC-B841-4949-93ED-CDCD18B2CFE3}"/>
      </w:docPartPr>
      <w:docPartBody>
        <w:p w:rsidR="00C545FD" w:rsidRDefault="00E80014">
          <w:pPr>
            <w:pStyle w:val="BE39BDCFEA7C416385F3CE0CE3AF0B2B"/>
          </w:pPr>
          <w:r w:rsidRPr="005D4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0DF1409E974157969DBAFB9BAB4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D3813-522B-4597-A42C-9070FD6904C2}"/>
      </w:docPartPr>
      <w:docPartBody>
        <w:p w:rsidR="00C545FD" w:rsidRDefault="00E80014">
          <w:pPr>
            <w:pStyle w:val="320DF1409E974157969DBAFB9BAB400C"/>
          </w:pPr>
          <w:r w:rsidRPr="005D4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2FEFAF590F43E6BED791EF3FC5A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7D07E-B021-44ED-9EF8-110369D03724}"/>
      </w:docPartPr>
      <w:docPartBody>
        <w:p w:rsidR="00C545FD" w:rsidRDefault="00E80014">
          <w:pPr>
            <w:pStyle w:val="472FEFAF590F43E6BED791EF3FC5AA97"/>
          </w:pPr>
          <w:r w:rsidRPr="007663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EDB2A4A444A7DA400C24186A4A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ABBC9-89C7-4A09-9437-DAB347B26C3E}"/>
      </w:docPartPr>
      <w:docPartBody>
        <w:p w:rsidR="00C545FD" w:rsidRDefault="00E80014">
          <w:pPr>
            <w:pStyle w:val="6AFEDB2A4A444A7DA400C24186A4A811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8B83C9DCDB5A4632A50FA0F01A02E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20CCD-B9C5-4CF0-B42A-E0040EE0A94C}"/>
      </w:docPartPr>
      <w:docPartBody>
        <w:p w:rsidR="00C545FD" w:rsidRDefault="00E80014">
          <w:pPr>
            <w:pStyle w:val="8B83C9DCDB5A4632A50FA0F01A02E936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B9F731CCCAAE489F8559EF7227E0D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FA29B-9230-40D3-9E92-339BDD6B78E6}"/>
      </w:docPartPr>
      <w:docPartBody>
        <w:p w:rsidR="00C545FD" w:rsidRDefault="00E80014">
          <w:pPr>
            <w:pStyle w:val="B9F731CCCAAE489F8559EF7227E0D7C5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1C2F24CC59784B0A9DB9277E27C28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88AB5-BD4A-435F-AAC5-566F11A25A29}"/>
      </w:docPartPr>
      <w:docPartBody>
        <w:p w:rsidR="00C545FD" w:rsidRDefault="00E80014">
          <w:pPr>
            <w:pStyle w:val="1C2F24CC59784B0A9DB9277E27C28449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0DF5E98FFF7148D2AE1A5D0D43BA3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C6E1F-CA26-47B8-BE13-D181A406FD2B}"/>
      </w:docPartPr>
      <w:docPartBody>
        <w:p w:rsidR="00C545FD" w:rsidRDefault="00E80014">
          <w:pPr>
            <w:pStyle w:val="0DF5E98FFF7148D2AE1A5D0D43BA3C81"/>
          </w:pPr>
          <w:r w:rsidRPr="005D4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F172A66ECE4F148C4E7DF86A5CA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3F43E-B3E4-4EF7-89D8-C0CB2C530619}"/>
      </w:docPartPr>
      <w:docPartBody>
        <w:p w:rsidR="00C545FD" w:rsidRDefault="00E80014">
          <w:pPr>
            <w:pStyle w:val="0CF172A66ECE4F148C4E7DF86A5CAE36"/>
          </w:pPr>
          <w:r w:rsidRPr="005D4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A64B26336C4B368279FFA1B914B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D2C7F-1F0D-41D7-AC69-A45C70EFF5D3}"/>
      </w:docPartPr>
      <w:docPartBody>
        <w:p w:rsidR="00C545FD" w:rsidRDefault="00C545FD" w:rsidP="00C545FD">
          <w:pPr>
            <w:pStyle w:val="CDA64B26336C4B368279FFA1B914BB82"/>
          </w:pPr>
          <w:r w:rsidRPr="00F253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3772B543334925A9A48B0F987BF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42722-88DE-43CB-A7D1-CF297FC3C555}"/>
      </w:docPartPr>
      <w:docPartBody>
        <w:p w:rsidR="00C545FD" w:rsidRDefault="00C545FD" w:rsidP="00C545FD">
          <w:pPr>
            <w:pStyle w:val="0A3772B543334925A9A48B0F987BFF4B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98890FD294C0486AA477F5F1B14A9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E1A3D-7FC5-448F-8D8A-1FB87013808B}"/>
      </w:docPartPr>
      <w:docPartBody>
        <w:p w:rsidR="00C545FD" w:rsidRDefault="00C545FD" w:rsidP="00C545FD">
          <w:pPr>
            <w:pStyle w:val="98890FD294C0486AA477F5F1B14A930D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7EB042BC091B4F498B1049936AD8A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CC5E-940A-4B4F-AB7D-7C70A874B589}"/>
      </w:docPartPr>
      <w:docPartBody>
        <w:p w:rsidR="00C545FD" w:rsidRDefault="00C545FD" w:rsidP="00C545FD">
          <w:pPr>
            <w:pStyle w:val="7EB042BC091B4F498B1049936AD8A539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BCD5E3ED9189420897731FA7A99E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B1DC0-1F07-4C4A-9174-C050492BAEDA}"/>
      </w:docPartPr>
      <w:docPartBody>
        <w:p w:rsidR="00C545FD" w:rsidRDefault="00C545FD" w:rsidP="00C545FD">
          <w:pPr>
            <w:pStyle w:val="BCD5E3ED9189420897731FA7A99E661E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15CA16F88CE9498D8B086765931F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6C41B-CDB2-4F92-9FA0-7B079FED3901}"/>
      </w:docPartPr>
      <w:docPartBody>
        <w:p w:rsidR="00C545FD" w:rsidRDefault="00C545FD" w:rsidP="00C545FD">
          <w:pPr>
            <w:pStyle w:val="15CA16F88CE9498D8B086765931F5AF4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AD11CFD4CC2C409AB403BD3C75997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9E59-1E97-401B-B6BA-BE0C49FC2F2C}"/>
      </w:docPartPr>
      <w:docPartBody>
        <w:p w:rsidR="00C545FD" w:rsidRDefault="00C545FD" w:rsidP="00C545FD">
          <w:pPr>
            <w:pStyle w:val="AD11CFD4CC2C409AB403BD3C7599758F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33CB6589544A4180A92D54748BF57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A2D29-0316-41D3-A5F3-DB63C642A3F0}"/>
      </w:docPartPr>
      <w:docPartBody>
        <w:p w:rsidR="00C545FD" w:rsidRDefault="00C545FD" w:rsidP="00C545FD">
          <w:pPr>
            <w:pStyle w:val="33CB6589544A4180A92D54748BF57BCA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7BD7073725A649AC95400BF635576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11D7A-F255-47C2-A62C-06439CC86C93}"/>
      </w:docPartPr>
      <w:docPartBody>
        <w:p w:rsidR="00C545FD" w:rsidRDefault="00C545FD" w:rsidP="00C545FD">
          <w:pPr>
            <w:pStyle w:val="7BD7073725A649AC95400BF635576DFE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1BE52F14043F4EE4819C0AF02C5EB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E8728-F03B-42C0-95CC-36A913481931}"/>
      </w:docPartPr>
      <w:docPartBody>
        <w:p w:rsidR="00C545FD" w:rsidRDefault="00C545FD" w:rsidP="00C545FD">
          <w:pPr>
            <w:pStyle w:val="1BE52F14043F4EE4819C0AF02C5EBC0B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62109DE194674068A40A211AEEA9C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37A96-3C56-4BF4-A86B-FCA8C9C352F9}"/>
      </w:docPartPr>
      <w:docPartBody>
        <w:p w:rsidR="00C545FD" w:rsidRDefault="00C545FD" w:rsidP="00C545FD">
          <w:pPr>
            <w:pStyle w:val="62109DE194674068A40A211AEEA9C2F6"/>
          </w:pPr>
          <w:r w:rsidRPr="00270E18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D7DF55DD86D34FB48DD993F5A74A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9456E-D304-42CC-979F-27259AFE860E}"/>
      </w:docPartPr>
      <w:docPartBody>
        <w:p w:rsidR="00847F4F" w:rsidRDefault="00C545FD" w:rsidP="00C545FD">
          <w:pPr>
            <w:pStyle w:val="D7DF55DD86D34FB48DD993F5A74A0D2D"/>
          </w:pPr>
          <w:r w:rsidRPr="005D4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E2500AE7A34C7F83F472C8EA276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C58CB-75F6-4641-B8E1-B604A2D7736E}"/>
      </w:docPartPr>
      <w:docPartBody>
        <w:p w:rsidR="00847F4F" w:rsidRDefault="00C545FD" w:rsidP="00C545FD">
          <w:pPr>
            <w:pStyle w:val="F2E2500AE7A34C7F83F472C8EA276625"/>
          </w:pPr>
          <w:r w:rsidRPr="005D4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2D7EFE1BCE40FF9544F0EA5B797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3F979-21E4-4518-8315-45F50BC0E406}"/>
      </w:docPartPr>
      <w:docPartBody>
        <w:p w:rsidR="00847F4F" w:rsidRDefault="00C545FD" w:rsidP="00C545FD">
          <w:pPr>
            <w:pStyle w:val="382D7EFE1BCE40FF9544F0EA5B797995"/>
          </w:pPr>
          <w:r w:rsidRPr="009C7C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FA97704E934DB587AA197AB7D7E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6ABBA-3744-4973-9408-D737E59B6DF0}"/>
      </w:docPartPr>
      <w:docPartBody>
        <w:p w:rsidR="00847F4F" w:rsidRDefault="00C545FD" w:rsidP="00C545FD">
          <w:pPr>
            <w:pStyle w:val="61FA97704E934DB587AA197AB7D7E107"/>
          </w:pPr>
          <w:r w:rsidRPr="00F253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4A7928A9AD4241BFD27146E7B60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89067-D29E-4790-A526-5FDCA0FA3EA0}"/>
      </w:docPartPr>
      <w:docPartBody>
        <w:p w:rsidR="00847F4F" w:rsidRDefault="00C545FD" w:rsidP="00C545FD">
          <w:pPr>
            <w:pStyle w:val="514A7928A9AD4241BFD27146E7B60FF2"/>
          </w:pPr>
          <w:r w:rsidRPr="00F253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014"/>
    <w:rsid w:val="001F3058"/>
    <w:rsid w:val="007F5B16"/>
    <w:rsid w:val="00847F4F"/>
    <w:rsid w:val="00870388"/>
    <w:rsid w:val="00C545FD"/>
    <w:rsid w:val="00CB7562"/>
    <w:rsid w:val="00E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4F"/>
    <w:rPr>
      <w:color w:val="808080"/>
    </w:rPr>
  </w:style>
  <w:style w:type="paragraph" w:customStyle="1" w:styleId="01F3B340EB884D8A9EA9E885B9011F0F">
    <w:name w:val="01F3B340EB884D8A9EA9E885B9011F0F"/>
  </w:style>
  <w:style w:type="paragraph" w:customStyle="1" w:styleId="9360F76EBE7F4BDCB22A540FFD130692">
    <w:name w:val="9360F76EBE7F4BDCB22A540FFD130692"/>
  </w:style>
  <w:style w:type="paragraph" w:customStyle="1" w:styleId="D1F67438F73148949A514EBBC73CA6A5">
    <w:name w:val="D1F67438F73148949A514EBBC73CA6A5"/>
  </w:style>
  <w:style w:type="paragraph" w:customStyle="1" w:styleId="4912DFDBD4DF4D2799A4CAACA23B774B">
    <w:name w:val="4912DFDBD4DF4D2799A4CAACA23B774B"/>
  </w:style>
  <w:style w:type="paragraph" w:customStyle="1" w:styleId="10C85D56374542ACB43DBFC138D900E3">
    <w:name w:val="10C85D56374542ACB43DBFC138D900E3"/>
  </w:style>
  <w:style w:type="paragraph" w:customStyle="1" w:styleId="08E95D4766A34F819748F94292EE2597">
    <w:name w:val="08E95D4766A34F819748F94292EE2597"/>
  </w:style>
  <w:style w:type="paragraph" w:customStyle="1" w:styleId="B81EBD1F4308449E9B76148A375A8687">
    <w:name w:val="B81EBD1F4308449E9B76148A375A8687"/>
  </w:style>
  <w:style w:type="paragraph" w:customStyle="1" w:styleId="97C18D77CB9B49A3BCEAF1900EBAB8CA">
    <w:name w:val="97C18D77CB9B49A3BCEAF1900EBAB8CA"/>
  </w:style>
  <w:style w:type="paragraph" w:customStyle="1" w:styleId="88BE66D9D40A43C09AC4496B55AA591C">
    <w:name w:val="88BE66D9D40A43C09AC4496B55AA591C"/>
  </w:style>
  <w:style w:type="paragraph" w:customStyle="1" w:styleId="10E93287471140F480DC2661C108DD57">
    <w:name w:val="10E93287471140F480DC2661C108DD57"/>
  </w:style>
  <w:style w:type="paragraph" w:customStyle="1" w:styleId="FC0B18F319A94709A9F5AED10CC256EE">
    <w:name w:val="FC0B18F319A94709A9F5AED10CC256EE"/>
  </w:style>
  <w:style w:type="paragraph" w:customStyle="1" w:styleId="39834F8234A94CF687D24B62170C3EEA">
    <w:name w:val="39834F8234A94CF687D24B62170C3EEA"/>
  </w:style>
  <w:style w:type="paragraph" w:customStyle="1" w:styleId="2CF05D634E3242EDB4FBFA80480FCF8D">
    <w:name w:val="2CF05D634E3242EDB4FBFA80480FCF8D"/>
  </w:style>
  <w:style w:type="paragraph" w:customStyle="1" w:styleId="6884868B9A40417F87C883279A2D7842">
    <w:name w:val="6884868B9A40417F87C883279A2D7842"/>
  </w:style>
  <w:style w:type="paragraph" w:customStyle="1" w:styleId="2439FCDC999144FD8774796064EC906C">
    <w:name w:val="2439FCDC999144FD8774796064EC906C"/>
  </w:style>
  <w:style w:type="paragraph" w:customStyle="1" w:styleId="C52899C07DFD4E57863368DD58EE87C6">
    <w:name w:val="C52899C07DFD4E57863368DD58EE87C6"/>
  </w:style>
  <w:style w:type="paragraph" w:customStyle="1" w:styleId="AD7A93C3D0784F28B365F15973199209">
    <w:name w:val="AD7A93C3D0784F28B365F15973199209"/>
  </w:style>
  <w:style w:type="paragraph" w:customStyle="1" w:styleId="6AF0C0F72F334F85A9B6F94E9D7F33F9">
    <w:name w:val="6AF0C0F72F334F85A9B6F94E9D7F33F9"/>
  </w:style>
  <w:style w:type="paragraph" w:customStyle="1" w:styleId="428056A7EFAF4599BC22583C0EC27181">
    <w:name w:val="428056A7EFAF4599BC22583C0EC27181"/>
  </w:style>
  <w:style w:type="paragraph" w:customStyle="1" w:styleId="C3D6F182FF024DE7ACA13754C20F53F5">
    <w:name w:val="C3D6F182FF024DE7ACA13754C20F53F5"/>
  </w:style>
  <w:style w:type="paragraph" w:customStyle="1" w:styleId="BE39BDCFEA7C416385F3CE0CE3AF0B2B">
    <w:name w:val="BE39BDCFEA7C416385F3CE0CE3AF0B2B"/>
  </w:style>
  <w:style w:type="paragraph" w:customStyle="1" w:styleId="320DF1409E974157969DBAFB9BAB400C">
    <w:name w:val="320DF1409E974157969DBAFB9BAB400C"/>
  </w:style>
  <w:style w:type="paragraph" w:customStyle="1" w:styleId="472FEFAF590F43E6BED791EF3FC5AA97">
    <w:name w:val="472FEFAF590F43E6BED791EF3FC5AA97"/>
  </w:style>
  <w:style w:type="paragraph" w:customStyle="1" w:styleId="6AFEDB2A4A444A7DA400C24186A4A811">
    <w:name w:val="6AFEDB2A4A444A7DA400C24186A4A811"/>
  </w:style>
  <w:style w:type="paragraph" w:customStyle="1" w:styleId="8B83C9DCDB5A4632A50FA0F01A02E936">
    <w:name w:val="8B83C9DCDB5A4632A50FA0F01A02E936"/>
  </w:style>
  <w:style w:type="paragraph" w:customStyle="1" w:styleId="B9F731CCCAAE489F8559EF7227E0D7C5">
    <w:name w:val="B9F731CCCAAE489F8559EF7227E0D7C5"/>
  </w:style>
  <w:style w:type="paragraph" w:customStyle="1" w:styleId="1C2F24CC59784B0A9DB9277E27C28449">
    <w:name w:val="1C2F24CC59784B0A9DB9277E27C28449"/>
  </w:style>
  <w:style w:type="paragraph" w:customStyle="1" w:styleId="0DF5E98FFF7148D2AE1A5D0D43BA3C81">
    <w:name w:val="0DF5E98FFF7148D2AE1A5D0D43BA3C81"/>
  </w:style>
  <w:style w:type="paragraph" w:customStyle="1" w:styleId="0CF172A66ECE4F148C4E7DF86A5CAE36">
    <w:name w:val="0CF172A66ECE4F148C4E7DF86A5CAE36"/>
  </w:style>
  <w:style w:type="paragraph" w:customStyle="1" w:styleId="E66CA89D2AA447DD83CE93317665F687">
    <w:name w:val="E66CA89D2AA447DD83CE93317665F687"/>
  </w:style>
  <w:style w:type="paragraph" w:customStyle="1" w:styleId="8906ED734F3B4B0997E32671595F82AE">
    <w:name w:val="8906ED734F3B4B0997E32671595F82AE"/>
  </w:style>
  <w:style w:type="paragraph" w:customStyle="1" w:styleId="C19AF35744334CE5B554DA709B225B4F">
    <w:name w:val="C19AF35744334CE5B554DA709B225B4F"/>
  </w:style>
  <w:style w:type="paragraph" w:customStyle="1" w:styleId="0730C9D43D6141859E8896A91187BCE4">
    <w:name w:val="0730C9D43D6141859E8896A91187BCE4"/>
    <w:rsid w:val="00C545FD"/>
  </w:style>
  <w:style w:type="paragraph" w:customStyle="1" w:styleId="0063CB2BB2F940A3965C2A9BA7ED2E80">
    <w:name w:val="0063CB2BB2F940A3965C2A9BA7ED2E80"/>
    <w:rsid w:val="00C545FD"/>
  </w:style>
  <w:style w:type="paragraph" w:customStyle="1" w:styleId="D231266588514D23A8EF117FFB97DBF8">
    <w:name w:val="D231266588514D23A8EF117FFB97DBF8"/>
    <w:rsid w:val="00C545FD"/>
  </w:style>
  <w:style w:type="paragraph" w:customStyle="1" w:styleId="CDA64B26336C4B368279FFA1B914BB82">
    <w:name w:val="CDA64B26336C4B368279FFA1B914BB82"/>
    <w:rsid w:val="00C545FD"/>
  </w:style>
  <w:style w:type="paragraph" w:customStyle="1" w:styleId="0A3772B543334925A9A48B0F987BFF4B">
    <w:name w:val="0A3772B543334925A9A48B0F987BFF4B"/>
    <w:rsid w:val="00C545FD"/>
  </w:style>
  <w:style w:type="paragraph" w:customStyle="1" w:styleId="98890FD294C0486AA477F5F1B14A930D">
    <w:name w:val="98890FD294C0486AA477F5F1B14A930D"/>
    <w:rsid w:val="00C545FD"/>
  </w:style>
  <w:style w:type="paragraph" w:customStyle="1" w:styleId="7EB042BC091B4F498B1049936AD8A539">
    <w:name w:val="7EB042BC091B4F498B1049936AD8A539"/>
    <w:rsid w:val="00C545FD"/>
  </w:style>
  <w:style w:type="paragraph" w:customStyle="1" w:styleId="BCD5E3ED9189420897731FA7A99E661E">
    <w:name w:val="BCD5E3ED9189420897731FA7A99E661E"/>
    <w:rsid w:val="00C545FD"/>
  </w:style>
  <w:style w:type="paragraph" w:customStyle="1" w:styleId="15CA16F88CE9498D8B086765931F5AF4">
    <w:name w:val="15CA16F88CE9498D8B086765931F5AF4"/>
    <w:rsid w:val="00C545FD"/>
  </w:style>
  <w:style w:type="paragraph" w:customStyle="1" w:styleId="AD11CFD4CC2C409AB403BD3C7599758F">
    <w:name w:val="AD11CFD4CC2C409AB403BD3C7599758F"/>
    <w:rsid w:val="00C545FD"/>
  </w:style>
  <w:style w:type="paragraph" w:customStyle="1" w:styleId="33CB6589544A4180A92D54748BF57BCA">
    <w:name w:val="33CB6589544A4180A92D54748BF57BCA"/>
    <w:rsid w:val="00C545FD"/>
  </w:style>
  <w:style w:type="paragraph" w:customStyle="1" w:styleId="7BD7073725A649AC95400BF635576DFE">
    <w:name w:val="7BD7073725A649AC95400BF635576DFE"/>
    <w:rsid w:val="00C545FD"/>
  </w:style>
  <w:style w:type="paragraph" w:customStyle="1" w:styleId="1BE52F14043F4EE4819C0AF02C5EBC0B">
    <w:name w:val="1BE52F14043F4EE4819C0AF02C5EBC0B"/>
    <w:rsid w:val="00C545FD"/>
  </w:style>
  <w:style w:type="paragraph" w:customStyle="1" w:styleId="62109DE194674068A40A211AEEA9C2F6">
    <w:name w:val="62109DE194674068A40A211AEEA9C2F6"/>
    <w:rsid w:val="00C545FD"/>
  </w:style>
  <w:style w:type="paragraph" w:customStyle="1" w:styleId="D7DF55DD86D34FB48DD993F5A74A0D2D">
    <w:name w:val="D7DF55DD86D34FB48DD993F5A74A0D2D"/>
    <w:rsid w:val="00C545FD"/>
  </w:style>
  <w:style w:type="paragraph" w:customStyle="1" w:styleId="F2E2500AE7A34C7F83F472C8EA276625">
    <w:name w:val="F2E2500AE7A34C7F83F472C8EA276625"/>
    <w:rsid w:val="00C545FD"/>
  </w:style>
  <w:style w:type="paragraph" w:customStyle="1" w:styleId="692E896B278442A28E2089124E333F92">
    <w:name w:val="692E896B278442A28E2089124E333F92"/>
    <w:rsid w:val="00C545FD"/>
  </w:style>
  <w:style w:type="paragraph" w:customStyle="1" w:styleId="EB99B2F76B9C4E0982B086EBC96907B6">
    <w:name w:val="EB99B2F76B9C4E0982B086EBC96907B6"/>
    <w:rsid w:val="00C545FD"/>
  </w:style>
  <w:style w:type="paragraph" w:customStyle="1" w:styleId="53A0E8DA84A147C8AE78C2DBF3E8A345">
    <w:name w:val="53A0E8DA84A147C8AE78C2DBF3E8A345"/>
    <w:rsid w:val="00C545FD"/>
  </w:style>
  <w:style w:type="paragraph" w:customStyle="1" w:styleId="382D7EFE1BCE40FF9544F0EA5B797995">
    <w:name w:val="382D7EFE1BCE40FF9544F0EA5B797995"/>
    <w:rsid w:val="00C545FD"/>
  </w:style>
  <w:style w:type="paragraph" w:customStyle="1" w:styleId="61FA97704E934DB587AA197AB7D7E107">
    <w:name w:val="61FA97704E934DB587AA197AB7D7E107"/>
    <w:rsid w:val="00C545FD"/>
  </w:style>
  <w:style w:type="paragraph" w:customStyle="1" w:styleId="514A7928A9AD4241BFD27146E7B60FF2">
    <w:name w:val="514A7928A9AD4241BFD27146E7B60FF2"/>
    <w:rsid w:val="00C545FD"/>
  </w:style>
  <w:style w:type="paragraph" w:customStyle="1" w:styleId="EAD738B7F79F46BB828821723F401F4E">
    <w:name w:val="EAD738B7F79F46BB828821723F401F4E"/>
    <w:rsid w:val="00847F4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CD839-C9E0-48C5-B2F5-13C691BF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Newton-Raphson for system template</Template>
  <TotalTime>187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suhaib akram</cp:lastModifiedBy>
  <cp:revision>55</cp:revision>
  <dcterms:created xsi:type="dcterms:W3CDTF">2023-07-17T16:42:00Z</dcterms:created>
  <dcterms:modified xsi:type="dcterms:W3CDTF">2023-07-19T10:02:00Z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5ba44f60-40e0-444f-9626-1f9bc6b851d2</vt:lpwstr>
  </property>
</Properties>
</file>